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30908" w14:textId="1F450CEF" w:rsidR="005A10F2" w:rsidRDefault="005A10F2" w:rsidP="005A10F2">
      <w:pPr>
        <w:jc w:val="center"/>
        <w:rPr>
          <w:b/>
          <w:sz w:val="32"/>
        </w:rPr>
      </w:pPr>
      <w:r>
        <w:rPr>
          <w:b/>
          <w:sz w:val="32"/>
        </w:rPr>
        <w:t xml:space="preserve">Bilgisayar </w:t>
      </w:r>
      <w:r w:rsidR="00886DF3">
        <w:rPr>
          <w:b/>
          <w:sz w:val="32"/>
        </w:rPr>
        <w:t>Mühendisliği</w:t>
      </w:r>
    </w:p>
    <w:p w14:paraId="0E5E63E2" w14:textId="77777777" w:rsidR="005A10F2" w:rsidRPr="003D4D84" w:rsidRDefault="005A10F2" w:rsidP="005A10F2">
      <w:pPr>
        <w:jc w:val="center"/>
        <w:rPr>
          <w:b/>
          <w:sz w:val="32"/>
        </w:rPr>
      </w:pPr>
      <w:r w:rsidRPr="003D4D84">
        <w:rPr>
          <w:b/>
          <w:sz w:val="32"/>
        </w:rPr>
        <w:t>Veritabanı 2 Dersi Final Projesi</w:t>
      </w:r>
    </w:p>
    <w:p w14:paraId="562A7EC3" w14:textId="77777777" w:rsidR="005A10F2" w:rsidRDefault="005A10F2" w:rsidP="007C273C">
      <w:pPr>
        <w:rPr>
          <w:rFonts w:ascii="Cambria" w:hAnsi="Cambria"/>
          <w:color w:val="000000" w:themeColor="text1"/>
        </w:rPr>
      </w:pPr>
    </w:p>
    <w:p w14:paraId="374DD861" w14:textId="31B7C6B8" w:rsidR="005C3036" w:rsidRDefault="005A10F2" w:rsidP="007C273C">
      <w:pPr>
        <w:rPr>
          <w:rFonts w:ascii="Cambria" w:hAnsi="Cambria"/>
          <w:color w:val="000000" w:themeColor="text1"/>
        </w:rPr>
      </w:pPr>
      <w:r w:rsidRPr="005A10F2">
        <w:rPr>
          <w:rFonts w:ascii="Cambria" w:hAnsi="Cambria"/>
          <w:b/>
          <w:color w:val="000000" w:themeColor="text1"/>
        </w:rPr>
        <w:t>Numara</w:t>
      </w:r>
      <w:r w:rsidR="005C3036" w:rsidRPr="005A10F2">
        <w:rPr>
          <w:rFonts w:ascii="Cambria" w:hAnsi="Cambria"/>
          <w:b/>
          <w:color w:val="000000" w:themeColor="text1"/>
        </w:rPr>
        <w:t xml:space="preserve">  </w:t>
      </w:r>
      <w:proofErr w:type="gramStart"/>
      <w:r w:rsidRPr="005A10F2">
        <w:rPr>
          <w:rFonts w:ascii="Cambria" w:hAnsi="Cambria"/>
          <w:b/>
          <w:color w:val="000000" w:themeColor="text1"/>
        </w:rPr>
        <w:t xml:space="preserve"> </w:t>
      </w:r>
      <w:r w:rsidR="005C3036" w:rsidRPr="005A10F2">
        <w:rPr>
          <w:rFonts w:ascii="Cambria" w:hAnsi="Cambria"/>
          <w:b/>
          <w:color w:val="000000" w:themeColor="text1"/>
        </w:rPr>
        <w:t xml:space="preserve"> </w:t>
      </w:r>
      <w:r w:rsidR="005C3036">
        <w:rPr>
          <w:rFonts w:ascii="Cambria" w:hAnsi="Cambria"/>
          <w:color w:val="000000" w:themeColor="text1"/>
        </w:rPr>
        <w:t>:</w:t>
      </w:r>
      <w:proofErr w:type="gramEnd"/>
      <w:r w:rsidR="005C3036">
        <w:rPr>
          <w:rFonts w:ascii="Cambria" w:hAnsi="Cambria"/>
          <w:color w:val="000000" w:themeColor="text1"/>
        </w:rPr>
        <w:t xml:space="preserve"> </w:t>
      </w:r>
      <w:r w:rsidR="001C4CA9">
        <w:rPr>
          <w:rFonts w:ascii="Cambria" w:hAnsi="Cambria"/>
          <w:color w:val="000000" w:themeColor="text1"/>
        </w:rPr>
        <w:t>211501047</w:t>
      </w:r>
    </w:p>
    <w:p w14:paraId="4072DD66" w14:textId="449D115C" w:rsidR="005A10F2" w:rsidRDefault="005A10F2" w:rsidP="007C273C">
      <w:pPr>
        <w:rPr>
          <w:rFonts w:ascii="Cambria" w:hAnsi="Cambria"/>
          <w:color w:val="000000" w:themeColor="text1"/>
        </w:rPr>
      </w:pPr>
      <w:r w:rsidRPr="005A10F2">
        <w:rPr>
          <w:rFonts w:ascii="Cambria" w:hAnsi="Cambria"/>
          <w:b/>
          <w:color w:val="000000" w:themeColor="text1"/>
        </w:rPr>
        <w:t xml:space="preserve">Ad </w:t>
      </w:r>
      <w:proofErr w:type="spellStart"/>
      <w:proofErr w:type="gramStart"/>
      <w:r w:rsidRPr="005A10F2">
        <w:rPr>
          <w:rFonts w:ascii="Cambria" w:hAnsi="Cambria"/>
          <w:b/>
          <w:color w:val="000000" w:themeColor="text1"/>
        </w:rPr>
        <w:t>Soyad</w:t>
      </w:r>
      <w:proofErr w:type="spellEnd"/>
      <w:r w:rsidR="005C3036">
        <w:rPr>
          <w:rFonts w:ascii="Cambria" w:hAnsi="Cambria"/>
          <w:color w:val="000000" w:themeColor="text1"/>
        </w:rPr>
        <w:t xml:space="preserve"> </w:t>
      </w:r>
      <w:r>
        <w:rPr>
          <w:rFonts w:ascii="Cambria" w:hAnsi="Cambria"/>
          <w:color w:val="000000" w:themeColor="text1"/>
        </w:rPr>
        <w:t xml:space="preserve"> </w:t>
      </w:r>
      <w:r w:rsidR="005C3036">
        <w:rPr>
          <w:rFonts w:ascii="Cambria" w:hAnsi="Cambria"/>
          <w:color w:val="000000" w:themeColor="text1"/>
        </w:rPr>
        <w:t>:</w:t>
      </w:r>
      <w:proofErr w:type="gramEnd"/>
      <w:r w:rsidR="001C4CA9">
        <w:rPr>
          <w:rFonts w:ascii="Cambria" w:hAnsi="Cambria"/>
          <w:color w:val="000000" w:themeColor="text1"/>
        </w:rPr>
        <w:t>Ömer Faruk Çetinkaya</w:t>
      </w:r>
    </w:p>
    <w:p w14:paraId="11A47BEE" w14:textId="482A50FB" w:rsidR="005A10F2" w:rsidRDefault="005A10F2" w:rsidP="007C273C">
      <w:pPr>
        <w:rPr>
          <w:rFonts w:ascii="Cambria" w:hAnsi="Cambria"/>
          <w:color w:val="000000" w:themeColor="text1"/>
        </w:rPr>
      </w:pPr>
      <w:r w:rsidRPr="005A10F2">
        <w:rPr>
          <w:rFonts w:ascii="Cambria" w:hAnsi="Cambria"/>
          <w:b/>
          <w:color w:val="000000" w:themeColor="text1"/>
        </w:rPr>
        <w:t xml:space="preserve">Projenin </w:t>
      </w:r>
      <w:proofErr w:type="gramStart"/>
      <w:r w:rsidRPr="005A10F2">
        <w:rPr>
          <w:rFonts w:ascii="Cambria" w:hAnsi="Cambria"/>
          <w:b/>
          <w:color w:val="000000" w:themeColor="text1"/>
        </w:rPr>
        <w:t>Konusu</w:t>
      </w:r>
      <w:r>
        <w:rPr>
          <w:rFonts w:ascii="Cambria" w:hAnsi="Cambria"/>
          <w:color w:val="000000" w:themeColor="text1"/>
        </w:rPr>
        <w:t xml:space="preserve"> :</w:t>
      </w:r>
      <w:proofErr w:type="gramEnd"/>
      <w:r>
        <w:rPr>
          <w:rFonts w:ascii="Cambria" w:hAnsi="Cambria"/>
          <w:color w:val="000000" w:themeColor="text1"/>
        </w:rPr>
        <w:t xml:space="preserve"> </w:t>
      </w:r>
      <w:r w:rsidR="001C4CA9">
        <w:rPr>
          <w:rFonts w:ascii="Cambria" w:hAnsi="Cambria"/>
          <w:color w:val="000000" w:themeColor="text1"/>
        </w:rPr>
        <w:t>www.sikayetvar.com</w:t>
      </w:r>
    </w:p>
    <w:p w14:paraId="6E33262F" w14:textId="77777777" w:rsidR="005A10F2" w:rsidRDefault="005A10F2" w:rsidP="007C273C">
      <w:pPr>
        <w:rPr>
          <w:rFonts w:ascii="Cambria" w:hAnsi="Cambria"/>
          <w:color w:val="000000" w:themeColor="text1"/>
        </w:rPr>
      </w:pPr>
    </w:p>
    <w:p w14:paraId="3B4CD947" w14:textId="77777777" w:rsidR="005A10F2" w:rsidRDefault="005A10F2" w:rsidP="007C273C">
      <w:pPr>
        <w:rPr>
          <w:rFonts w:ascii="Cambria" w:hAnsi="Cambria"/>
          <w:color w:val="000000" w:themeColor="text1"/>
        </w:rPr>
      </w:pPr>
    </w:p>
    <w:p w14:paraId="0E384A8B" w14:textId="77777777" w:rsidR="005A10F2" w:rsidRPr="00BF14E9" w:rsidRDefault="005A10F2" w:rsidP="005A10F2">
      <w:pPr>
        <w:jc w:val="center"/>
        <w:rPr>
          <w:rFonts w:ascii="Cambria" w:hAnsi="Cambria"/>
          <w:b/>
          <w:color w:val="C45911" w:themeColor="accent2" w:themeShade="BF"/>
          <w:sz w:val="32"/>
          <w:szCs w:val="32"/>
        </w:rPr>
      </w:pPr>
      <w:r w:rsidRPr="00BF14E9">
        <w:rPr>
          <w:rFonts w:ascii="Cambria" w:hAnsi="Cambria"/>
          <w:b/>
          <w:color w:val="C45911" w:themeColor="accent2" w:themeShade="BF"/>
          <w:sz w:val="32"/>
          <w:szCs w:val="32"/>
        </w:rPr>
        <w:t>VİEW Soru ve Cevapları</w:t>
      </w:r>
    </w:p>
    <w:p w14:paraId="3B940DD7" w14:textId="53DF760B" w:rsidR="001C4CA9" w:rsidRPr="00BF14E9" w:rsidRDefault="001C4CA9" w:rsidP="00BF14E9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1-</w:t>
      </w:r>
      <w:r w:rsidRPr="00BF14E9">
        <w:rPr>
          <w:rFonts w:ascii="Arial" w:hAnsi="Arial" w:cs="Arial"/>
          <w:sz w:val="32"/>
          <w:szCs w:val="32"/>
        </w:rPr>
        <w:t xml:space="preserve">Kullanıcının tüm şikayetleriyle birlikte </w:t>
      </w:r>
      <w:proofErr w:type="gramStart"/>
      <w:r w:rsidRPr="00BF14E9">
        <w:rPr>
          <w:rFonts w:ascii="Arial" w:hAnsi="Arial" w:cs="Arial"/>
          <w:sz w:val="32"/>
          <w:szCs w:val="32"/>
        </w:rPr>
        <w:t>şikayet</w:t>
      </w:r>
      <w:proofErr w:type="gramEnd"/>
      <w:r w:rsidRPr="00BF14E9">
        <w:rPr>
          <w:rFonts w:ascii="Arial" w:hAnsi="Arial" w:cs="Arial"/>
          <w:sz w:val="32"/>
          <w:szCs w:val="32"/>
        </w:rPr>
        <w:t xml:space="preserve"> detaylarını ve firma bilgilerini içeren </w:t>
      </w:r>
      <w:proofErr w:type="spellStart"/>
      <w:r w:rsidRPr="00BF14E9">
        <w:rPr>
          <w:rFonts w:ascii="Arial" w:hAnsi="Arial" w:cs="Arial"/>
          <w:sz w:val="32"/>
          <w:szCs w:val="32"/>
        </w:rPr>
        <w:t>view</w:t>
      </w:r>
      <w:proofErr w:type="spellEnd"/>
      <w:r w:rsidRPr="00BF14E9">
        <w:rPr>
          <w:rFonts w:ascii="Arial" w:hAnsi="Arial" w:cs="Arial"/>
          <w:sz w:val="32"/>
          <w:szCs w:val="32"/>
        </w:rPr>
        <w:t>:</w:t>
      </w:r>
    </w:p>
    <w:p w14:paraId="73241520" w14:textId="77777777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21CC653C" w14:textId="39E3CC5E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vw_KullaniciSikayetleri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954620C" w14:textId="77777777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Konu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Aciklama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YayinlanmaTarihi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BegeniSayisi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42497D" w14:textId="77777777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Adres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Telefon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Mail</w:t>
      </w:r>
      <w:proofErr w:type="spellEnd"/>
    </w:p>
    <w:p w14:paraId="0B0A262B" w14:textId="77777777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</w:t>
      </w:r>
    </w:p>
    <w:p w14:paraId="1F66E683" w14:textId="77777777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Kullanici_Sikayet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KullaniciID</w:t>
      </w:r>
      <w:proofErr w:type="spellEnd"/>
    </w:p>
    <w:p w14:paraId="49A5ED7B" w14:textId="77777777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SikayetID</w:t>
      </w:r>
      <w:proofErr w:type="spellEnd"/>
    </w:p>
    <w:p w14:paraId="284A368C" w14:textId="7D9462DE" w:rsidR="005A10F2" w:rsidRDefault="001C4CA9" w:rsidP="001C4CA9">
      <w:pPr>
        <w:rPr>
          <w:rFonts w:ascii="Consolas" w:hAnsi="Consolas" w:cs="Consolas"/>
          <w:color w:val="808080"/>
          <w:sz w:val="19"/>
          <w:szCs w:val="19"/>
        </w:rPr>
      </w:pPr>
      <w:r w:rsidRPr="001C4CA9">
        <w:rPr>
          <w:rFonts w:ascii="Consolas" w:hAnsi="Consolas" w:cs="Consolas"/>
          <w:color w:val="808080"/>
          <w:sz w:val="19"/>
          <w:szCs w:val="19"/>
        </w:rPr>
        <w:t>JOIN</w:t>
      </w:r>
      <w:r w:rsidRPr="001C4CA9">
        <w:rPr>
          <w:rFonts w:ascii="Consolas" w:hAnsi="Consolas" w:cs="Consolas"/>
          <w:color w:val="000000"/>
          <w:sz w:val="19"/>
          <w:szCs w:val="19"/>
        </w:rPr>
        <w:t xml:space="preserve"> Firma F </w:t>
      </w:r>
      <w:r w:rsidRPr="001C4CA9">
        <w:rPr>
          <w:rFonts w:ascii="Consolas" w:hAnsi="Consolas" w:cs="Consolas"/>
          <w:color w:val="0000FF"/>
          <w:sz w:val="19"/>
          <w:szCs w:val="19"/>
        </w:rPr>
        <w:t>ON</w:t>
      </w:r>
      <w:r w:rsidRPr="001C4CA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C4CA9">
        <w:rPr>
          <w:rFonts w:ascii="Consolas" w:hAnsi="Consolas" w:cs="Consolas"/>
          <w:color w:val="000000"/>
          <w:sz w:val="19"/>
          <w:szCs w:val="19"/>
        </w:rPr>
        <w:t>S</w:t>
      </w:r>
      <w:r w:rsidRPr="001C4CA9">
        <w:rPr>
          <w:rFonts w:ascii="Consolas" w:hAnsi="Consolas" w:cs="Consolas"/>
          <w:color w:val="808080"/>
          <w:sz w:val="19"/>
          <w:szCs w:val="19"/>
        </w:rPr>
        <w:t>.</w:t>
      </w:r>
      <w:r w:rsidRPr="001C4CA9">
        <w:rPr>
          <w:rFonts w:ascii="Consolas" w:hAnsi="Consolas" w:cs="Consolas"/>
          <w:color w:val="000000"/>
          <w:sz w:val="19"/>
          <w:szCs w:val="19"/>
        </w:rPr>
        <w:t>FirmaID</w:t>
      </w:r>
      <w:proofErr w:type="spellEnd"/>
      <w:proofErr w:type="gramEnd"/>
      <w:r w:rsidRPr="001C4C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4CA9">
        <w:rPr>
          <w:rFonts w:ascii="Consolas" w:hAnsi="Consolas" w:cs="Consolas"/>
          <w:color w:val="808080"/>
          <w:sz w:val="19"/>
          <w:szCs w:val="19"/>
        </w:rPr>
        <w:t>=</w:t>
      </w:r>
      <w:r w:rsidRPr="001C4CA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4CA9">
        <w:rPr>
          <w:rFonts w:ascii="Consolas" w:hAnsi="Consolas" w:cs="Consolas"/>
          <w:color w:val="000000"/>
          <w:sz w:val="19"/>
          <w:szCs w:val="19"/>
        </w:rPr>
        <w:t>F</w:t>
      </w:r>
      <w:r w:rsidRPr="001C4CA9">
        <w:rPr>
          <w:rFonts w:ascii="Consolas" w:hAnsi="Consolas" w:cs="Consolas"/>
          <w:color w:val="808080"/>
          <w:sz w:val="19"/>
          <w:szCs w:val="19"/>
        </w:rPr>
        <w:t>.</w:t>
      </w:r>
      <w:r w:rsidRPr="001C4CA9">
        <w:rPr>
          <w:rFonts w:ascii="Consolas" w:hAnsi="Consolas" w:cs="Consolas"/>
          <w:color w:val="000000"/>
          <w:sz w:val="19"/>
          <w:szCs w:val="19"/>
        </w:rPr>
        <w:t>FirmaID</w:t>
      </w:r>
      <w:proofErr w:type="spellEnd"/>
      <w:r w:rsidRPr="001C4CA9">
        <w:rPr>
          <w:rFonts w:ascii="Consolas" w:hAnsi="Consolas" w:cs="Consolas"/>
          <w:color w:val="808080"/>
          <w:sz w:val="19"/>
          <w:szCs w:val="19"/>
        </w:rPr>
        <w:t>;</w:t>
      </w:r>
    </w:p>
    <w:p w14:paraId="08CD0454" w14:textId="3361BDF9" w:rsidR="0086131C" w:rsidRPr="00DB1F9A" w:rsidRDefault="0086131C" w:rsidP="0086131C">
      <w:pPr>
        <w:rPr>
          <w:rFonts w:ascii="Arial" w:hAnsi="Arial" w:cs="Arial"/>
          <w:color w:val="FF0000"/>
          <w:sz w:val="20"/>
          <w:szCs w:val="20"/>
        </w:rPr>
      </w:pPr>
      <w:r w:rsidRPr="00DB1F9A">
        <w:rPr>
          <w:rFonts w:ascii="Arial" w:hAnsi="Arial" w:cs="Arial"/>
          <w:color w:val="FF0000"/>
          <w:sz w:val="20"/>
          <w:szCs w:val="20"/>
        </w:rPr>
        <w:t xml:space="preserve">SELECT * FROM </w:t>
      </w:r>
      <w:proofErr w:type="spellStart"/>
      <w:r w:rsidR="00DB1F9A" w:rsidRPr="00DB1F9A">
        <w:rPr>
          <w:rFonts w:ascii="Arial" w:hAnsi="Arial" w:cs="Arial"/>
          <w:color w:val="FF0000"/>
          <w:sz w:val="20"/>
          <w:szCs w:val="20"/>
        </w:rPr>
        <w:t>vw_KullaniciSikayetleri</w:t>
      </w:r>
      <w:proofErr w:type="spellEnd"/>
      <w:r w:rsidRPr="00DB1F9A">
        <w:rPr>
          <w:rFonts w:ascii="Arial" w:hAnsi="Arial" w:cs="Arial"/>
          <w:color w:val="FF0000"/>
          <w:sz w:val="20"/>
          <w:szCs w:val="20"/>
        </w:rPr>
        <w:t>;</w:t>
      </w:r>
    </w:p>
    <w:p w14:paraId="0FF8487A" w14:textId="77777777" w:rsidR="001C4CA9" w:rsidRPr="001C4CA9" w:rsidRDefault="001C4CA9" w:rsidP="001C4CA9">
      <w:pPr>
        <w:rPr>
          <w:rFonts w:ascii="Cambria" w:hAnsi="Cambria"/>
        </w:rPr>
      </w:pPr>
    </w:p>
    <w:p w14:paraId="0BD595AA" w14:textId="2F290632" w:rsidR="001C4CA9" w:rsidRPr="00BF14E9" w:rsidRDefault="001C4CA9" w:rsidP="001C4CA9">
      <w:pPr>
        <w:rPr>
          <w:rFonts w:ascii="Cambria" w:hAnsi="Cambria"/>
        </w:rPr>
      </w:pPr>
      <w:r>
        <w:rPr>
          <w:rFonts w:ascii="Cambria" w:hAnsi="Cambria"/>
        </w:rPr>
        <w:t>2-</w:t>
      </w:r>
      <w:proofErr w:type="gramStart"/>
      <w:r w:rsidRPr="00BF14E9">
        <w:rPr>
          <w:rFonts w:ascii="Arial" w:hAnsi="Arial" w:cs="Arial"/>
          <w:sz w:val="32"/>
          <w:szCs w:val="32"/>
        </w:rPr>
        <w:t>Şikayet</w:t>
      </w:r>
      <w:proofErr w:type="gramEnd"/>
      <w:r w:rsidRPr="00BF14E9">
        <w:rPr>
          <w:rFonts w:ascii="Arial" w:hAnsi="Arial" w:cs="Arial"/>
          <w:sz w:val="32"/>
          <w:szCs w:val="32"/>
        </w:rPr>
        <w:t xml:space="preserve"> yorumlarını listeleyen </w:t>
      </w:r>
      <w:proofErr w:type="spellStart"/>
      <w:r w:rsidRPr="00BF14E9">
        <w:rPr>
          <w:rFonts w:ascii="Arial" w:hAnsi="Arial" w:cs="Arial"/>
          <w:sz w:val="32"/>
          <w:szCs w:val="32"/>
        </w:rPr>
        <w:t>view</w:t>
      </w:r>
      <w:proofErr w:type="spellEnd"/>
      <w:r w:rsidRPr="00BF14E9">
        <w:rPr>
          <w:rFonts w:ascii="Arial" w:hAnsi="Arial" w:cs="Arial"/>
          <w:sz w:val="32"/>
          <w:szCs w:val="32"/>
        </w:rPr>
        <w:t>:</w:t>
      </w:r>
    </w:p>
    <w:p w14:paraId="706D74B6" w14:textId="77777777" w:rsidR="001C4CA9" w:rsidRDefault="001C4CA9" w:rsidP="001C4CA9">
      <w:pPr>
        <w:rPr>
          <w:rFonts w:ascii="Cambria" w:hAnsi="Cambria"/>
        </w:rPr>
      </w:pPr>
    </w:p>
    <w:p w14:paraId="4B099EF3" w14:textId="11B95EED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vw_SikayetYorumlari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B23B1AF" w14:textId="77777777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KullaniciAdi</w:t>
      </w:r>
      <w:proofErr w:type="spellEnd"/>
    </w:p>
    <w:p w14:paraId="2D970B63" w14:textId="77777777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Sikayet_Yorumu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</w:t>
      </w:r>
      <w:proofErr w:type="spellEnd"/>
    </w:p>
    <w:p w14:paraId="12193B76" w14:textId="77777777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C2FAD9" w14:textId="52D5EAA2" w:rsidR="0086131C" w:rsidRPr="00DB1F9A" w:rsidRDefault="0086131C" w:rsidP="0086131C">
      <w:pPr>
        <w:rPr>
          <w:rFonts w:ascii="Arial" w:hAnsi="Arial" w:cs="Arial"/>
          <w:color w:val="FF0000"/>
          <w:sz w:val="20"/>
          <w:szCs w:val="20"/>
        </w:rPr>
      </w:pPr>
      <w:r w:rsidRPr="00DB1F9A">
        <w:rPr>
          <w:rFonts w:ascii="Arial" w:hAnsi="Arial" w:cs="Arial"/>
          <w:color w:val="FF0000"/>
          <w:sz w:val="20"/>
          <w:szCs w:val="20"/>
        </w:rPr>
        <w:t xml:space="preserve">SELECT * FROM </w:t>
      </w:r>
      <w:proofErr w:type="spellStart"/>
      <w:r w:rsidR="00DB1F9A" w:rsidRPr="00DB1F9A">
        <w:rPr>
          <w:rFonts w:ascii="Arial" w:hAnsi="Arial" w:cs="Arial"/>
          <w:color w:val="FF0000"/>
          <w:sz w:val="20"/>
          <w:szCs w:val="20"/>
        </w:rPr>
        <w:t>vw_SikayetYorumlari</w:t>
      </w:r>
      <w:proofErr w:type="spellEnd"/>
      <w:r w:rsidRPr="00DB1F9A">
        <w:rPr>
          <w:rFonts w:ascii="Arial" w:hAnsi="Arial" w:cs="Arial"/>
          <w:color w:val="FF0000"/>
          <w:sz w:val="20"/>
          <w:szCs w:val="20"/>
        </w:rPr>
        <w:t>;</w:t>
      </w:r>
    </w:p>
    <w:p w14:paraId="17A4E162" w14:textId="3C2BB4C7" w:rsidR="001B4293" w:rsidRDefault="001B4293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B8DDF6" w14:textId="77777777" w:rsidR="007C273C" w:rsidRPr="007C273C" w:rsidRDefault="007C273C" w:rsidP="007C273C">
      <w:pPr>
        <w:rPr>
          <w:rFonts w:ascii="Cambria" w:hAnsi="Cambria"/>
        </w:rPr>
      </w:pPr>
    </w:p>
    <w:p w14:paraId="01F7AD5A" w14:textId="45322101" w:rsidR="001C4CA9" w:rsidRPr="00BF14E9" w:rsidRDefault="001C4CA9" w:rsidP="007C273C">
      <w:pPr>
        <w:rPr>
          <w:rFonts w:ascii="Cambria" w:hAnsi="Cambria"/>
        </w:rPr>
      </w:pPr>
      <w:r>
        <w:rPr>
          <w:rFonts w:ascii="Cambria" w:hAnsi="Cambria"/>
        </w:rPr>
        <w:t>3-</w:t>
      </w:r>
      <w:r w:rsidRPr="00BF14E9">
        <w:rPr>
          <w:rFonts w:ascii="Arial" w:hAnsi="Arial" w:cs="Arial"/>
          <w:sz w:val="32"/>
          <w:szCs w:val="32"/>
        </w:rPr>
        <w:t xml:space="preserve">Bir kullanıcının yaptığı şikayetlerin sayısını içeren </w:t>
      </w:r>
      <w:proofErr w:type="spellStart"/>
      <w:r w:rsidRPr="00BF14E9">
        <w:rPr>
          <w:rFonts w:ascii="Arial" w:hAnsi="Arial" w:cs="Arial"/>
          <w:sz w:val="32"/>
          <w:szCs w:val="32"/>
        </w:rPr>
        <w:t>view</w:t>
      </w:r>
      <w:proofErr w:type="spellEnd"/>
      <w:r w:rsidRPr="00BF14E9">
        <w:rPr>
          <w:rFonts w:ascii="Arial" w:hAnsi="Arial" w:cs="Arial"/>
          <w:sz w:val="32"/>
          <w:szCs w:val="32"/>
        </w:rPr>
        <w:t>:</w:t>
      </w:r>
    </w:p>
    <w:p w14:paraId="19DC6DBC" w14:textId="77777777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vw_KullaniciSikayetSayisi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86A898F" w14:textId="77777777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SikayetSayisi</w:t>
      </w:r>
      <w:proofErr w:type="spellEnd"/>
    </w:p>
    <w:p w14:paraId="6A2BF8A1" w14:textId="77777777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</w:t>
      </w:r>
    </w:p>
    <w:p w14:paraId="33EE35D8" w14:textId="77777777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Kullanici_Sikayet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KullaniciID</w:t>
      </w:r>
      <w:proofErr w:type="spellEnd"/>
    </w:p>
    <w:p w14:paraId="65E064B0" w14:textId="549474E3" w:rsidR="001C4CA9" w:rsidRDefault="001C4CA9" w:rsidP="001C4CA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25D8C6" w14:textId="72A3721F" w:rsidR="0086131C" w:rsidRPr="00DB1F9A" w:rsidRDefault="0086131C" w:rsidP="0086131C">
      <w:pPr>
        <w:rPr>
          <w:rFonts w:ascii="Arial" w:hAnsi="Arial" w:cs="Arial"/>
          <w:color w:val="FF0000"/>
          <w:sz w:val="20"/>
          <w:szCs w:val="20"/>
        </w:rPr>
      </w:pPr>
      <w:r w:rsidRPr="00DB1F9A">
        <w:rPr>
          <w:rFonts w:ascii="Arial" w:hAnsi="Arial" w:cs="Arial"/>
          <w:color w:val="FF0000"/>
          <w:sz w:val="20"/>
          <w:szCs w:val="20"/>
        </w:rPr>
        <w:t xml:space="preserve">SELECT * FROM </w:t>
      </w:r>
      <w:proofErr w:type="spellStart"/>
      <w:r w:rsidR="00DB1F9A" w:rsidRPr="00DB1F9A">
        <w:rPr>
          <w:rFonts w:ascii="Arial" w:hAnsi="Arial" w:cs="Arial"/>
          <w:color w:val="FF0000"/>
          <w:sz w:val="20"/>
          <w:szCs w:val="20"/>
        </w:rPr>
        <w:t>vw_KullaniciSikayetSayisi</w:t>
      </w:r>
      <w:proofErr w:type="spellEnd"/>
      <w:r w:rsidRPr="00DB1F9A">
        <w:rPr>
          <w:rFonts w:ascii="Arial" w:hAnsi="Arial" w:cs="Arial"/>
          <w:color w:val="FF0000"/>
          <w:sz w:val="20"/>
          <w:szCs w:val="20"/>
        </w:rPr>
        <w:t>;</w:t>
      </w:r>
    </w:p>
    <w:p w14:paraId="1D376A16" w14:textId="1A1E5EC1" w:rsidR="001B4293" w:rsidRDefault="001B4293" w:rsidP="001C4CA9">
      <w:pPr>
        <w:rPr>
          <w:rFonts w:ascii="Consolas" w:hAnsi="Consolas" w:cs="Consolas"/>
          <w:color w:val="808080"/>
          <w:sz w:val="19"/>
          <w:szCs w:val="19"/>
        </w:rPr>
      </w:pPr>
    </w:p>
    <w:p w14:paraId="04B16C28" w14:textId="77777777" w:rsidR="001C4CA9" w:rsidRDefault="001C4CA9" w:rsidP="001C4CA9">
      <w:pPr>
        <w:rPr>
          <w:rFonts w:ascii="Consolas" w:hAnsi="Consolas" w:cs="Consolas"/>
          <w:color w:val="808080"/>
          <w:sz w:val="19"/>
          <w:szCs w:val="19"/>
        </w:rPr>
      </w:pPr>
    </w:p>
    <w:p w14:paraId="0080EB0D" w14:textId="7F60F208" w:rsidR="001C4CA9" w:rsidRPr="00BF14E9" w:rsidRDefault="001C4CA9" w:rsidP="001C4CA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4-</w:t>
      </w:r>
      <w:r w:rsidRPr="00BF14E9">
        <w:rPr>
          <w:rFonts w:ascii="Arial" w:hAnsi="Arial" w:cs="Arial"/>
          <w:sz w:val="32"/>
          <w:szCs w:val="32"/>
        </w:rPr>
        <w:t xml:space="preserve">Bir kullanıcının tüm şikayetleri ve bu şikayetlere yapılan yorumları içeren </w:t>
      </w:r>
      <w:proofErr w:type="spellStart"/>
      <w:r w:rsidRPr="00BF14E9">
        <w:rPr>
          <w:rFonts w:ascii="Arial" w:hAnsi="Arial" w:cs="Arial"/>
          <w:sz w:val="32"/>
          <w:szCs w:val="32"/>
        </w:rPr>
        <w:t>view</w:t>
      </w:r>
      <w:proofErr w:type="spellEnd"/>
      <w:r w:rsidRPr="00BF14E9">
        <w:rPr>
          <w:rFonts w:ascii="Arial" w:hAnsi="Arial" w:cs="Arial"/>
          <w:sz w:val="32"/>
          <w:szCs w:val="32"/>
        </w:rPr>
        <w:t>:</w:t>
      </w:r>
    </w:p>
    <w:p w14:paraId="20ED54F2" w14:textId="77777777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vw_KullaniciSikayetYorumlari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BE083A2" w14:textId="77777777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Konu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Aciklama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YayinlanmaTarihi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BegeniSayisi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26AEC5" w14:textId="77777777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YorumID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SikayetYorumu</w:t>
      </w:r>
      <w:proofErr w:type="spellEnd"/>
    </w:p>
    <w:p w14:paraId="0A0BC25E" w14:textId="77777777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</w:t>
      </w:r>
    </w:p>
    <w:p w14:paraId="002C3AF0" w14:textId="77777777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Kullanici_Sikayet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KullaniciID</w:t>
      </w:r>
      <w:proofErr w:type="spellEnd"/>
    </w:p>
    <w:p w14:paraId="3BDDB1CD" w14:textId="77777777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SikayetID</w:t>
      </w:r>
      <w:proofErr w:type="spellEnd"/>
    </w:p>
    <w:p w14:paraId="24735DD7" w14:textId="42FACA2F" w:rsidR="001C4CA9" w:rsidRDefault="001C4CA9" w:rsidP="001C4CA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Sikayet_Yorumu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Kullanici_Sikayet_ID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Kullanici_Sikayet_ID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F9E26C" w14:textId="4A7853D2" w:rsidR="0086131C" w:rsidRPr="00DB1F9A" w:rsidRDefault="0086131C" w:rsidP="0086131C">
      <w:pPr>
        <w:rPr>
          <w:rFonts w:ascii="Arial" w:hAnsi="Arial" w:cs="Arial"/>
          <w:color w:val="FF0000"/>
          <w:sz w:val="20"/>
          <w:szCs w:val="20"/>
        </w:rPr>
      </w:pPr>
      <w:r w:rsidRPr="00DB1F9A">
        <w:rPr>
          <w:rFonts w:ascii="Arial" w:hAnsi="Arial" w:cs="Arial"/>
          <w:color w:val="FF0000"/>
          <w:sz w:val="20"/>
          <w:szCs w:val="20"/>
        </w:rPr>
        <w:t>SELECT * FROM</w:t>
      </w:r>
      <w:r w:rsidR="00DB1F9A" w:rsidRPr="00DB1F9A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="00DB1F9A" w:rsidRPr="00DB1F9A">
        <w:rPr>
          <w:rFonts w:ascii="Arial" w:hAnsi="Arial" w:cs="Arial"/>
          <w:color w:val="FF0000"/>
          <w:sz w:val="20"/>
          <w:szCs w:val="20"/>
        </w:rPr>
        <w:t>vw_KullaniciSikayetYorumlari</w:t>
      </w:r>
      <w:proofErr w:type="spellEnd"/>
      <w:r w:rsidRPr="00DB1F9A">
        <w:rPr>
          <w:rFonts w:ascii="Arial" w:hAnsi="Arial" w:cs="Arial"/>
          <w:color w:val="FF0000"/>
          <w:sz w:val="20"/>
          <w:szCs w:val="20"/>
        </w:rPr>
        <w:t>;</w:t>
      </w:r>
    </w:p>
    <w:p w14:paraId="104E0B96" w14:textId="77777777" w:rsidR="001C4CA9" w:rsidRDefault="001C4CA9" w:rsidP="001C4CA9">
      <w:pPr>
        <w:rPr>
          <w:rFonts w:ascii="Consolas" w:hAnsi="Consolas" w:cs="Consolas"/>
          <w:color w:val="808080"/>
          <w:sz w:val="19"/>
          <w:szCs w:val="19"/>
        </w:rPr>
      </w:pPr>
    </w:p>
    <w:p w14:paraId="5D44CC5E" w14:textId="77777777" w:rsidR="001C4CA9" w:rsidRDefault="001C4CA9" w:rsidP="001C4CA9">
      <w:pPr>
        <w:rPr>
          <w:rFonts w:ascii="Consolas" w:hAnsi="Consolas" w:cs="Consolas"/>
          <w:color w:val="808080"/>
          <w:sz w:val="19"/>
          <w:szCs w:val="19"/>
        </w:rPr>
      </w:pPr>
    </w:p>
    <w:p w14:paraId="314BAA16" w14:textId="6E5CF647" w:rsidR="001C4CA9" w:rsidRPr="00BF14E9" w:rsidRDefault="001C4CA9" w:rsidP="001C4CA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5-</w:t>
      </w:r>
      <w:r w:rsidRPr="00BF14E9">
        <w:rPr>
          <w:rFonts w:ascii="Arial" w:hAnsi="Arial" w:cs="Arial"/>
          <w:sz w:val="32"/>
          <w:szCs w:val="32"/>
        </w:rPr>
        <w:t>KullaniciSikayetDetaylari</w:t>
      </w:r>
    </w:p>
    <w:p w14:paraId="755363DD" w14:textId="77777777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KullaniciSikayetDetaylari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B2B0814" w14:textId="77777777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Konu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Aciklama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YayinlanmaTarihi</w:t>
      </w:r>
      <w:proofErr w:type="spellEnd"/>
    </w:p>
    <w:p w14:paraId="5CE1A53B" w14:textId="77777777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</w:t>
      </w:r>
      <w:proofErr w:type="spellEnd"/>
    </w:p>
    <w:p w14:paraId="578CAA97" w14:textId="77777777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Kullanici_Sikayet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Kullanici_Sikayet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KullaniciID</w:t>
      </w:r>
      <w:proofErr w:type="spellEnd"/>
    </w:p>
    <w:p w14:paraId="31A66AE6" w14:textId="4A793ABF" w:rsidR="001C4CA9" w:rsidRDefault="001C4CA9" w:rsidP="001C4CA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Kullanici_Sikayet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700F71" w14:textId="3203C5D2" w:rsidR="0086131C" w:rsidRPr="00DB1F9A" w:rsidRDefault="0086131C" w:rsidP="0086131C">
      <w:pPr>
        <w:rPr>
          <w:rFonts w:ascii="Arial" w:hAnsi="Arial" w:cs="Arial"/>
          <w:color w:val="FF0000"/>
          <w:sz w:val="20"/>
          <w:szCs w:val="20"/>
        </w:rPr>
      </w:pPr>
      <w:r w:rsidRPr="00DB1F9A">
        <w:rPr>
          <w:rFonts w:ascii="Arial" w:hAnsi="Arial" w:cs="Arial"/>
          <w:color w:val="FF0000"/>
          <w:sz w:val="20"/>
          <w:szCs w:val="20"/>
        </w:rPr>
        <w:t xml:space="preserve">SELECT * FROM </w:t>
      </w:r>
      <w:proofErr w:type="spellStart"/>
      <w:r w:rsidR="00DB1F9A" w:rsidRPr="00DB1F9A">
        <w:rPr>
          <w:rFonts w:ascii="Arial" w:hAnsi="Arial" w:cs="Arial"/>
          <w:color w:val="FF0000"/>
          <w:sz w:val="20"/>
          <w:szCs w:val="20"/>
        </w:rPr>
        <w:t>KullaniciSikayet</w:t>
      </w:r>
      <w:r w:rsidRPr="00DB1F9A">
        <w:rPr>
          <w:rFonts w:ascii="Arial" w:hAnsi="Arial" w:cs="Arial"/>
          <w:color w:val="FF0000"/>
          <w:sz w:val="20"/>
          <w:szCs w:val="20"/>
        </w:rPr>
        <w:t>Detaylari</w:t>
      </w:r>
      <w:proofErr w:type="spellEnd"/>
      <w:r w:rsidRPr="00DB1F9A">
        <w:rPr>
          <w:rFonts w:ascii="Arial" w:hAnsi="Arial" w:cs="Arial"/>
          <w:color w:val="FF0000"/>
          <w:sz w:val="20"/>
          <w:szCs w:val="20"/>
        </w:rPr>
        <w:t>;</w:t>
      </w:r>
    </w:p>
    <w:p w14:paraId="2C21E8EF" w14:textId="77777777" w:rsidR="001C4CA9" w:rsidRDefault="001C4CA9" w:rsidP="001C4CA9">
      <w:pPr>
        <w:rPr>
          <w:rFonts w:ascii="Consolas" w:hAnsi="Consolas" w:cs="Consolas"/>
          <w:color w:val="808080"/>
          <w:sz w:val="19"/>
          <w:szCs w:val="19"/>
        </w:rPr>
      </w:pPr>
    </w:p>
    <w:p w14:paraId="6DE9512D" w14:textId="3D7FE40F" w:rsidR="001C4CA9" w:rsidRPr="00BF14E9" w:rsidRDefault="001C4CA9" w:rsidP="001C4CA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6-</w:t>
      </w:r>
      <w:r w:rsidRPr="00BF14E9">
        <w:rPr>
          <w:rFonts w:ascii="Arial" w:hAnsi="Arial" w:cs="Arial"/>
          <w:sz w:val="32"/>
          <w:szCs w:val="32"/>
        </w:rPr>
        <w:t>FirmaCozumDetaylari</w:t>
      </w:r>
    </w:p>
    <w:p w14:paraId="54A85EBA" w14:textId="77777777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FirmaCozumDetaylari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A46F54A" w14:textId="77777777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Firma_Cozum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Aciklama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Firma_Cozum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YayinlanmaTarihi</w:t>
      </w:r>
      <w:proofErr w:type="spellEnd"/>
    </w:p>
    <w:p w14:paraId="6F3CEB0D" w14:textId="77777777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Firma</w:t>
      </w:r>
    </w:p>
    <w:p w14:paraId="0353AC29" w14:textId="0F124364" w:rsidR="001C4CA9" w:rsidRDefault="001C4CA9" w:rsidP="001C4CA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Firma_Cozum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Firma_Cozum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46F628" w14:textId="76FE0B89" w:rsidR="001B4293" w:rsidRPr="00DB1F9A" w:rsidRDefault="001B4293" w:rsidP="001C4CA9">
      <w:pPr>
        <w:rPr>
          <w:rFonts w:ascii="Arial" w:hAnsi="Arial" w:cs="Arial"/>
          <w:color w:val="FF0000"/>
          <w:sz w:val="20"/>
          <w:szCs w:val="20"/>
        </w:rPr>
      </w:pPr>
      <w:r w:rsidRPr="00DB1F9A">
        <w:rPr>
          <w:rFonts w:ascii="Arial" w:hAnsi="Arial" w:cs="Arial"/>
          <w:color w:val="FF0000"/>
          <w:sz w:val="20"/>
          <w:szCs w:val="20"/>
        </w:rPr>
        <w:t xml:space="preserve">SELECT * FROM </w:t>
      </w:r>
      <w:proofErr w:type="spellStart"/>
      <w:r w:rsidRPr="00DB1F9A">
        <w:rPr>
          <w:rFonts w:ascii="Arial" w:hAnsi="Arial" w:cs="Arial"/>
          <w:color w:val="FF0000"/>
          <w:sz w:val="20"/>
          <w:szCs w:val="20"/>
        </w:rPr>
        <w:t>FirmaCozumDetaylari</w:t>
      </w:r>
      <w:proofErr w:type="spellEnd"/>
      <w:r w:rsidRPr="00DB1F9A">
        <w:rPr>
          <w:rFonts w:ascii="Arial" w:hAnsi="Arial" w:cs="Arial"/>
          <w:color w:val="FF0000"/>
          <w:sz w:val="20"/>
          <w:szCs w:val="20"/>
        </w:rPr>
        <w:t>;</w:t>
      </w:r>
    </w:p>
    <w:p w14:paraId="6592634A" w14:textId="77777777" w:rsidR="001C4CA9" w:rsidRDefault="001C4CA9" w:rsidP="001C4CA9">
      <w:pPr>
        <w:rPr>
          <w:rFonts w:ascii="Consolas" w:hAnsi="Consolas" w:cs="Consolas"/>
          <w:color w:val="808080"/>
          <w:sz w:val="19"/>
          <w:szCs w:val="19"/>
        </w:rPr>
      </w:pPr>
    </w:p>
    <w:p w14:paraId="730350A4" w14:textId="5FA7A55E" w:rsidR="001C4CA9" w:rsidRPr="00BF14E9" w:rsidRDefault="001C4CA9" w:rsidP="001C4CA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7-</w:t>
      </w:r>
      <w:r w:rsidRPr="00BF14E9">
        <w:rPr>
          <w:rFonts w:ascii="Arial" w:hAnsi="Arial" w:cs="Arial"/>
          <w:sz w:val="32"/>
          <w:szCs w:val="32"/>
        </w:rPr>
        <w:t xml:space="preserve">firma </w:t>
      </w:r>
      <w:proofErr w:type="spellStart"/>
      <w:r w:rsidRPr="00BF14E9">
        <w:rPr>
          <w:rFonts w:ascii="Arial" w:hAnsi="Arial" w:cs="Arial"/>
          <w:sz w:val="32"/>
          <w:szCs w:val="32"/>
        </w:rPr>
        <w:t>sikayet</w:t>
      </w:r>
      <w:proofErr w:type="spellEnd"/>
      <w:r w:rsidRPr="00BF14E9">
        <w:rPr>
          <w:rFonts w:ascii="Arial" w:hAnsi="Arial" w:cs="Arial"/>
          <w:sz w:val="32"/>
          <w:szCs w:val="32"/>
        </w:rPr>
        <w:t xml:space="preserve"> sayılarını verir</w:t>
      </w:r>
    </w:p>
    <w:p w14:paraId="04232BD7" w14:textId="77777777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FirmaSikayetSayilari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4559166" w14:textId="77777777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Sikayet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SikayetSayisi</w:t>
      </w:r>
      <w:proofErr w:type="spellEnd"/>
    </w:p>
    <w:p w14:paraId="71B7DC08" w14:textId="77777777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Firma</w:t>
      </w:r>
    </w:p>
    <w:p w14:paraId="358100EA" w14:textId="77777777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FirmaID</w:t>
      </w:r>
      <w:proofErr w:type="spellEnd"/>
    </w:p>
    <w:p w14:paraId="41F71788" w14:textId="310CDAF7" w:rsidR="001C4CA9" w:rsidRDefault="001C4CA9" w:rsidP="001C4CA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26537E" w14:textId="6ADB1640" w:rsidR="001B4293" w:rsidRPr="00DB1F9A" w:rsidRDefault="001B4293" w:rsidP="001C4CA9">
      <w:pPr>
        <w:rPr>
          <w:rFonts w:ascii="Arial" w:hAnsi="Arial" w:cs="Arial"/>
          <w:color w:val="FF0000"/>
          <w:sz w:val="20"/>
          <w:szCs w:val="20"/>
        </w:rPr>
      </w:pPr>
      <w:r w:rsidRPr="00DB1F9A">
        <w:rPr>
          <w:rFonts w:ascii="Arial" w:hAnsi="Arial" w:cs="Arial"/>
          <w:color w:val="FF0000"/>
          <w:sz w:val="20"/>
          <w:szCs w:val="20"/>
        </w:rPr>
        <w:t xml:space="preserve">SELECT * FROM </w:t>
      </w:r>
      <w:proofErr w:type="spellStart"/>
      <w:r w:rsidRPr="00DB1F9A">
        <w:rPr>
          <w:rFonts w:ascii="Arial" w:hAnsi="Arial" w:cs="Arial"/>
          <w:color w:val="FF0000"/>
          <w:sz w:val="20"/>
          <w:szCs w:val="20"/>
        </w:rPr>
        <w:t>FirmaSikayetSayilari</w:t>
      </w:r>
      <w:proofErr w:type="spellEnd"/>
      <w:r w:rsidRPr="00DB1F9A">
        <w:rPr>
          <w:rFonts w:ascii="Arial" w:hAnsi="Arial" w:cs="Arial"/>
          <w:color w:val="FF0000"/>
          <w:sz w:val="20"/>
          <w:szCs w:val="20"/>
        </w:rPr>
        <w:t>;</w:t>
      </w:r>
    </w:p>
    <w:p w14:paraId="1D7CAF54" w14:textId="77777777" w:rsidR="001C4CA9" w:rsidRDefault="001C4CA9" w:rsidP="001C4CA9">
      <w:pPr>
        <w:rPr>
          <w:rFonts w:ascii="Consolas" w:hAnsi="Consolas" w:cs="Consolas"/>
          <w:color w:val="808080"/>
          <w:sz w:val="19"/>
          <w:szCs w:val="19"/>
        </w:rPr>
      </w:pPr>
    </w:p>
    <w:p w14:paraId="076BE9A9" w14:textId="0B127F3B" w:rsidR="001C4CA9" w:rsidRPr="00BF14E9" w:rsidRDefault="001C4CA9" w:rsidP="001C4CA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8-</w:t>
      </w:r>
      <w:r w:rsidRPr="00BF14E9">
        <w:rPr>
          <w:rFonts w:ascii="Arial" w:hAnsi="Arial" w:cs="Arial"/>
          <w:sz w:val="32"/>
          <w:szCs w:val="32"/>
        </w:rPr>
        <w:t>kullanıcının yaptığı yorumları listeler</w:t>
      </w:r>
    </w:p>
    <w:p w14:paraId="17BF03C5" w14:textId="77777777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KullaniciYapilanYorumlar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600645A" w14:textId="77777777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Konu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Sikayet_Yorumu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SikayetYorumu</w:t>
      </w:r>
      <w:proofErr w:type="spellEnd"/>
    </w:p>
    <w:p w14:paraId="2816849F" w14:textId="77777777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</w:t>
      </w:r>
      <w:proofErr w:type="spellEnd"/>
    </w:p>
    <w:p w14:paraId="02EA9CE2" w14:textId="77777777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Sikayet_Yorumu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Sikayet_Yorumu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KullaniciID</w:t>
      </w:r>
      <w:proofErr w:type="spellEnd"/>
    </w:p>
    <w:p w14:paraId="7D914AC3" w14:textId="77777777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Kullanici_Sikayet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Sikayet_Yorumu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Kullanici_Sikayet_ID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Kullanici_Sikayet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Kullanici_Sikayet_ID</w:t>
      </w:r>
      <w:proofErr w:type="spellEnd"/>
    </w:p>
    <w:p w14:paraId="2D2E7047" w14:textId="49EE11AE" w:rsidR="001C4CA9" w:rsidRDefault="001C4CA9" w:rsidP="001C4CA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Kullanici_Sikayet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993A88" w14:textId="6E749DDC" w:rsidR="001B4293" w:rsidRPr="00DB1F9A" w:rsidRDefault="001B4293" w:rsidP="001C4CA9">
      <w:pPr>
        <w:rPr>
          <w:rFonts w:ascii="Arial" w:hAnsi="Arial" w:cs="Arial"/>
          <w:color w:val="FF0000"/>
          <w:sz w:val="20"/>
          <w:szCs w:val="20"/>
        </w:rPr>
      </w:pPr>
      <w:r w:rsidRPr="00DB1F9A">
        <w:rPr>
          <w:rFonts w:ascii="Arial" w:hAnsi="Arial" w:cs="Arial"/>
          <w:color w:val="FF0000"/>
          <w:sz w:val="20"/>
          <w:szCs w:val="20"/>
        </w:rPr>
        <w:t xml:space="preserve">SELECT * FROM </w:t>
      </w:r>
      <w:proofErr w:type="spellStart"/>
      <w:r w:rsidRPr="00DB1F9A">
        <w:rPr>
          <w:rFonts w:ascii="Arial" w:hAnsi="Arial" w:cs="Arial"/>
          <w:color w:val="FF0000"/>
          <w:sz w:val="20"/>
          <w:szCs w:val="20"/>
        </w:rPr>
        <w:t>KullaniciYapilanYorumlar</w:t>
      </w:r>
      <w:proofErr w:type="spellEnd"/>
      <w:r w:rsidRPr="00DB1F9A">
        <w:rPr>
          <w:rFonts w:ascii="Arial" w:hAnsi="Arial" w:cs="Arial"/>
          <w:color w:val="FF0000"/>
          <w:sz w:val="20"/>
          <w:szCs w:val="20"/>
        </w:rPr>
        <w:t>;</w:t>
      </w:r>
    </w:p>
    <w:p w14:paraId="2D17E2A6" w14:textId="77777777" w:rsidR="001C4CA9" w:rsidRDefault="001C4CA9" w:rsidP="001C4CA9">
      <w:pPr>
        <w:rPr>
          <w:rFonts w:ascii="Consolas" w:hAnsi="Consolas" w:cs="Consolas"/>
          <w:color w:val="808080"/>
          <w:sz w:val="19"/>
          <w:szCs w:val="19"/>
        </w:rPr>
      </w:pPr>
    </w:p>
    <w:p w14:paraId="7A54B5FE" w14:textId="5A5F0A14" w:rsidR="001C4CA9" w:rsidRPr="00BF14E9" w:rsidRDefault="001C4CA9" w:rsidP="001C4CA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9-</w:t>
      </w:r>
      <w:r w:rsidRPr="00BF14E9">
        <w:rPr>
          <w:rFonts w:ascii="Arial" w:hAnsi="Arial" w:cs="Arial"/>
          <w:sz w:val="32"/>
          <w:szCs w:val="32"/>
        </w:rPr>
        <w:t xml:space="preserve">Bir kullanıcının yaptığı şikayetlerin tarihlerini ve </w:t>
      </w:r>
      <w:proofErr w:type="gramStart"/>
      <w:r w:rsidRPr="00BF14E9">
        <w:rPr>
          <w:rFonts w:ascii="Arial" w:hAnsi="Arial" w:cs="Arial"/>
          <w:sz w:val="32"/>
          <w:szCs w:val="32"/>
        </w:rPr>
        <w:t>şikayet</w:t>
      </w:r>
      <w:proofErr w:type="gramEnd"/>
      <w:r w:rsidRPr="00BF14E9">
        <w:rPr>
          <w:rFonts w:ascii="Arial" w:hAnsi="Arial" w:cs="Arial"/>
          <w:sz w:val="32"/>
          <w:szCs w:val="32"/>
        </w:rPr>
        <w:t xml:space="preserve"> konularını içeren </w:t>
      </w:r>
      <w:proofErr w:type="spellStart"/>
      <w:r w:rsidRPr="00BF14E9">
        <w:rPr>
          <w:rFonts w:ascii="Arial" w:hAnsi="Arial" w:cs="Arial"/>
          <w:sz w:val="32"/>
          <w:szCs w:val="32"/>
        </w:rPr>
        <w:t>view</w:t>
      </w:r>
      <w:proofErr w:type="spellEnd"/>
      <w:r w:rsidRPr="00BF14E9">
        <w:rPr>
          <w:rFonts w:ascii="Arial" w:hAnsi="Arial" w:cs="Arial"/>
          <w:sz w:val="32"/>
          <w:szCs w:val="32"/>
        </w:rPr>
        <w:t>:</w:t>
      </w:r>
    </w:p>
    <w:p w14:paraId="345B73A4" w14:textId="77777777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vw_KullaniciSikayetTarihleri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370329F" w14:textId="77777777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KullaniciAdi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Konu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YayinlanmaTarihi</w:t>
      </w:r>
      <w:proofErr w:type="spellEnd"/>
    </w:p>
    <w:p w14:paraId="7252C1A5" w14:textId="77777777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</w:t>
      </w:r>
    </w:p>
    <w:p w14:paraId="6BDBC682" w14:textId="77777777" w:rsidR="001C4CA9" w:rsidRDefault="001C4CA9" w:rsidP="001C4C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Kullanici_Sikayet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KullaniciID</w:t>
      </w:r>
      <w:proofErr w:type="spellEnd"/>
    </w:p>
    <w:p w14:paraId="320A2A0B" w14:textId="695B54E5" w:rsidR="001C4CA9" w:rsidRDefault="001C4CA9" w:rsidP="001C4CA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B748DE" w14:textId="55998D20" w:rsidR="001B4293" w:rsidRPr="00DB1F9A" w:rsidRDefault="001B4293" w:rsidP="001C4CA9">
      <w:pPr>
        <w:rPr>
          <w:rFonts w:ascii="Arial" w:hAnsi="Arial" w:cs="Arial"/>
          <w:color w:val="FF0000"/>
          <w:sz w:val="20"/>
          <w:szCs w:val="20"/>
        </w:rPr>
      </w:pPr>
      <w:r w:rsidRPr="00DB1F9A">
        <w:rPr>
          <w:rFonts w:ascii="Arial" w:hAnsi="Arial" w:cs="Arial"/>
          <w:color w:val="FF0000"/>
          <w:sz w:val="20"/>
          <w:szCs w:val="20"/>
        </w:rPr>
        <w:t xml:space="preserve">SELECT * FROM </w:t>
      </w:r>
      <w:proofErr w:type="spellStart"/>
      <w:r w:rsidRPr="00DB1F9A">
        <w:rPr>
          <w:rFonts w:ascii="Arial" w:hAnsi="Arial" w:cs="Arial"/>
          <w:color w:val="FF0000"/>
          <w:sz w:val="20"/>
          <w:szCs w:val="20"/>
        </w:rPr>
        <w:t>vw_KullaniciSikayetTarihleri</w:t>
      </w:r>
      <w:proofErr w:type="spellEnd"/>
      <w:r w:rsidRPr="00DB1F9A">
        <w:rPr>
          <w:rFonts w:ascii="Arial" w:hAnsi="Arial" w:cs="Arial"/>
          <w:color w:val="FF0000"/>
          <w:sz w:val="20"/>
          <w:szCs w:val="20"/>
        </w:rPr>
        <w:t>;</w:t>
      </w:r>
    </w:p>
    <w:p w14:paraId="3A463675" w14:textId="77777777" w:rsidR="001C4CA9" w:rsidRDefault="001C4CA9" w:rsidP="001C4CA9">
      <w:pPr>
        <w:rPr>
          <w:rFonts w:ascii="Consolas" w:hAnsi="Consolas" w:cs="Consolas"/>
          <w:color w:val="808080"/>
          <w:sz w:val="19"/>
          <w:szCs w:val="19"/>
        </w:rPr>
      </w:pPr>
    </w:p>
    <w:p w14:paraId="14E0FAE2" w14:textId="40C82C7A" w:rsidR="0073059B" w:rsidRPr="00BF14E9" w:rsidRDefault="001C4CA9" w:rsidP="001C4CA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10-</w:t>
      </w:r>
      <w:r w:rsidR="0073059B" w:rsidRPr="00BF14E9">
        <w:rPr>
          <w:rFonts w:ascii="Arial" w:hAnsi="Arial" w:cs="Arial"/>
          <w:sz w:val="32"/>
          <w:szCs w:val="32"/>
        </w:rPr>
        <w:t xml:space="preserve">Bir firma hakkındaki şikayetlerin tarihlerini ve açıklamalarını içeren </w:t>
      </w:r>
      <w:proofErr w:type="spellStart"/>
      <w:r w:rsidR="0073059B" w:rsidRPr="00BF14E9">
        <w:rPr>
          <w:rFonts w:ascii="Arial" w:hAnsi="Arial" w:cs="Arial"/>
          <w:sz w:val="32"/>
          <w:szCs w:val="32"/>
        </w:rPr>
        <w:t>view</w:t>
      </w:r>
      <w:proofErr w:type="spellEnd"/>
      <w:r w:rsidR="0073059B" w:rsidRPr="00BF14E9">
        <w:rPr>
          <w:rFonts w:ascii="Arial" w:hAnsi="Arial" w:cs="Arial"/>
          <w:sz w:val="32"/>
          <w:szCs w:val="32"/>
        </w:rPr>
        <w:t>:</w:t>
      </w:r>
    </w:p>
    <w:p w14:paraId="69C9B88E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vw_FirmaSikayetTarihleri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AB9FE4B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Adi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Aciklama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YayinlanmaTarihi</w:t>
      </w:r>
      <w:proofErr w:type="spellEnd"/>
    </w:p>
    <w:p w14:paraId="4C5D73DD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Firma f</w:t>
      </w:r>
    </w:p>
    <w:p w14:paraId="179301A8" w14:textId="3832BF6D" w:rsidR="0073059B" w:rsidRDefault="0073059B" w:rsidP="0073059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2E1BE6F" w14:textId="744F5B06" w:rsidR="0086131C" w:rsidRPr="00DB1F9A" w:rsidRDefault="0086131C" w:rsidP="0086131C">
      <w:pPr>
        <w:rPr>
          <w:rFonts w:ascii="Arial" w:hAnsi="Arial" w:cs="Arial"/>
          <w:color w:val="FF0000"/>
          <w:sz w:val="20"/>
          <w:szCs w:val="20"/>
        </w:rPr>
      </w:pPr>
      <w:r w:rsidRPr="00DB1F9A">
        <w:rPr>
          <w:rFonts w:ascii="Arial" w:hAnsi="Arial" w:cs="Arial"/>
          <w:color w:val="FF0000"/>
          <w:sz w:val="20"/>
          <w:szCs w:val="20"/>
        </w:rPr>
        <w:t xml:space="preserve">SELECT * FROM </w:t>
      </w:r>
      <w:proofErr w:type="spellStart"/>
      <w:r w:rsidR="00DB1F9A" w:rsidRPr="00DB1F9A">
        <w:rPr>
          <w:rFonts w:ascii="Arial" w:hAnsi="Arial" w:cs="Arial"/>
          <w:color w:val="FF0000"/>
          <w:sz w:val="20"/>
          <w:szCs w:val="20"/>
        </w:rPr>
        <w:t>vw_FirmaSikayetTarihleri</w:t>
      </w:r>
      <w:proofErr w:type="spellEnd"/>
      <w:r w:rsidRPr="00DB1F9A">
        <w:rPr>
          <w:rFonts w:ascii="Arial" w:hAnsi="Arial" w:cs="Arial"/>
          <w:color w:val="FF0000"/>
          <w:sz w:val="20"/>
          <w:szCs w:val="20"/>
        </w:rPr>
        <w:t>;</w:t>
      </w:r>
    </w:p>
    <w:p w14:paraId="64D519B7" w14:textId="170D4376" w:rsidR="001B4293" w:rsidRDefault="001B4293" w:rsidP="0073059B">
      <w:pPr>
        <w:rPr>
          <w:rFonts w:ascii="Consolas" w:hAnsi="Consolas" w:cs="Consolas"/>
          <w:color w:val="008000"/>
          <w:sz w:val="19"/>
          <w:szCs w:val="19"/>
        </w:rPr>
      </w:pPr>
    </w:p>
    <w:p w14:paraId="0B8F4C1E" w14:textId="77777777" w:rsidR="001C4CA9" w:rsidRDefault="001C4CA9" w:rsidP="001C4CA9">
      <w:pPr>
        <w:rPr>
          <w:rFonts w:ascii="Cambria" w:hAnsi="Cambria"/>
        </w:rPr>
      </w:pPr>
    </w:p>
    <w:p w14:paraId="4F2CC1DA" w14:textId="77777777" w:rsidR="001C4CA9" w:rsidRPr="007C273C" w:rsidRDefault="001C4CA9" w:rsidP="001C4CA9">
      <w:pPr>
        <w:rPr>
          <w:rFonts w:ascii="Cambria" w:hAnsi="Cambria"/>
        </w:rPr>
      </w:pPr>
    </w:p>
    <w:p w14:paraId="7AAE592B" w14:textId="77777777" w:rsidR="007C273C" w:rsidRPr="007C273C" w:rsidRDefault="007C273C" w:rsidP="007C273C">
      <w:pPr>
        <w:rPr>
          <w:rFonts w:ascii="Cambria" w:hAnsi="Cambria"/>
        </w:rPr>
      </w:pPr>
    </w:p>
    <w:p w14:paraId="0D9FB24C" w14:textId="77777777" w:rsidR="007C273C" w:rsidRPr="007C273C" w:rsidRDefault="007C273C" w:rsidP="007C273C">
      <w:pPr>
        <w:rPr>
          <w:rFonts w:ascii="Cambria" w:hAnsi="Cambria"/>
        </w:rPr>
      </w:pPr>
    </w:p>
    <w:p w14:paraId="4287C1D6" w14:textId="77777777" w:rsidR="007C273C" w:rsidRPr="007C273C" w:rsidRDefault="007C273C" w:rsidP="007C273C">
      <w:pPr>
        <w:rPr>
          <w:rFonts w:ascii="Cambria" w:hAnsi="Cambria"/>
        </w:rPr>
      </w:pPr>
    </w:p>
    <w:p w14:paraId="6D23F95E" w14:textId="77777777" w:rsidR="005A10F2" w:rsidRDefault="005A10F2" w:rsidP="005A10F2">
      <w:pPr>
        <w:rPr>
          <w:rFonts w:ascii="Cambria" w:hAnsi="Cambria"/>
          <w:color w:val="000000" w:themeColor="text1"/>
        </w:rPr>
      </w:pPr>
    </w:p>
    <w:p w14:paraId="1822880F" w14:textId="77777777" w:rsidR="005A10F2" w:rsidRPr="00BF14E9" w:rsidRDefault="005A10F2" w:rsidP="005A10F2">
      <w:pPr>
        <w:jc w:val="center"/>
        <w:rPr>
          <w:rFonts w:ascii="Cambria" w:hAnsi="Cambria"/>
          <w:b/>
          <w:color w:val="C45911" w:themeColor="accent2" w:themeShade="BF"/>
          <w:sz w:val="32"/>
          <w:szCs w:val="32"/>
        </w:rPr>
      </w:pPr>
      <w:proofErr w:type="spellStart"/>
      <w:r w:rsidRPr="00BF14E9">
        <w:rPr>
          <w:rFonts w:ascii="Cambria" w:hAnsi="Cambria"/>
          <w:b/>
          <w:color w:val="C45911" w:themeColor="accent2" w:themeShade="BF"/>
          <w:sz w:val="32"/>
          <w:szCs w:val="32"/>
        </w:rPr>
        <w:t>Storred</w:t>
      </w:r>
      <w:proofErr w:type="spellEnd"/>
      <w:r w:rsidRPr="00BF14E9">
        <w:rPr>
          <w:rFonts w:ascii="Cambria" w:hAnsi="Cambria"/>
          <w:b/>
          <w:color w:val="C45911" w:themeColor="accent2" w:themeShade="BF"/>
          <w:sz w:val="32"/>
          <w:szCs w:val="32"/>
        </w:rPr>
        <w:t xml:space="preserve"> </w:t>
      </w:r>
      <w:proofErr w:type="spellStart"/>
      <w:r w:rsidRPr="00BF14E9">
        <w:rPr>
          <w:rFonts w:ascii="Cambria" w:hAnsi="Cambria"/>
          <w:b/>
          <w:color w:val="C45911" w:themeColor="accent2" w:themeShade="BF"/>
          <w:sz w:val="32"/>
          <w:szCs w:val="32"/>
        </w:rPr>
        <w:t>Procedure</w:t>
      </w:r>
      <w:proofErr w:type="spellEnd"/>
      <w:r w:rsidRPr="00BF14E9">
        <w:rPr>
          <w:rFonts w:ascii="Cambria" w:hAnsi="Cambria"/>
          <w:b/>
          <w:color w:val="C45911" w:themeColor="accent2" w:themeShade="BF"/>
          <w:sz w:val="32"/>
          <w:szCs w:val="32"/>
        </w:rPr>
        <w:t xml:space="preserve"> Soru ve Cevapları</w:t>
      </w:r>
    </w:p>
    <w:p w14:paraId="7FCA5321" w14:textId="77777777" w:rsidR="005A10F2" w:rsidRDefault="005A10F2" w:rsidP="005A10F2">
      <w:pPr>
        <w:rPr>
          <w:rFonts w:ascii="Cambria" w:hAnsi="Cambria"/>
          <w:color w:val="000000" w:themeColor="text1"/>
        </w:rPr>
      </w:pPr>
    </w:p>
    <w:p w14:paraId="0FE41539" w14:textId="18C5E158" w:rsidR="005A10F2" w:rsidRPr="00BF14E9" w:rsidRDefault="005A10F2" w:rsidP="005A10F2">
      <w:pPr>
        <w:pStyle w:val="ListeParagraf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A10F2">
        <w:rPr>
          <w:rFonts w:ascii="Cambria" w:hAnsi="Cambria"/>
          <w:color w:val="000000" w:themeColor="text1"/>
        </w:rPr>
        <w:t xml:space="preserve"> </w:t>
      </w:r>
      <w:r w:rsidR="0073059B" w:rsidRPr="00BF14E9">
        <w:rPr>
          <w:rFonts w:ascii="Arial" w:hAnsi="Arial" w:cs="Arial"/>
          <w:color w:val="000000" w:themeColor="text1"/>
          <w:sz w:val="32"/>
          <w:szCs w:val="32"/>
        </w:rPr>
        <w:t>Firma şikayetlerini beğeniye göre sıralar</w:t>
      </w:r>
    </w:p>
    <w:p w14:paraId="3C0EE57A" w14:textId="77777777" w:rsidR="005A10F2" w:rsidRPr="007C273C" w:rsidRDefault="005A10F2" w:rsidP="005A10F2">
      <w:pPr>
        <w:rPr>
          <w:rFonts w:ascii="Cambria" w:hAnsi="Cambria"/>
        </w:rPr>
      </w:pPr>
    </w:p>
    <w:p w14:paraId="228F03B9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FirmaSikayetleriniBegeniyeGoreSirala</w:t>
      </w:r>
      <w:proofErr w:type="spellEnd"/>
      <w:proofErr w:type="gramEnd"/>
    </w:p>
    <w:p w14:paraId="638E9045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@FirmaID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6F418C84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0B8A1E8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6282829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Konu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Aciklama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YayinlanmaTarihi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BegeniSayisi</w:t>
      </w:r>
      <w:proofErr w:type="spellEnd"/>
    </w:p>
    <w:p w14:paraId="4D996F6E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1254B431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@FirmaID</w:t>
      </w:r>
    </w:p>
    <w:p w14:paraId="56917E7C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BegeniSayisi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28654E3" w14:textId="26AE4E37" w:rsidR="005A10F2" w:rsidRDefault="0073059B" w:rsidP="0073059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8E1EAA6" w14:textId="0CDE87DF" w:rsidR="001B4293" w:rsidRPr="007C273C" w:rsidRDefault="001B4293" w:rsidP="0073059B">
      <w:pPr>
        <w:rPr>
          <w:rFonts w:ascii="Cambria" w:hAnsi="Cambria"/>
        </w:rPr>
      </w:pPr>
      <w:r w:rsidRPr="001B4293">
        <w:rPr>
          <w:rFonts w:ascii="Cambria" w:hAnsi="Cambria"/>
        </w:rPr>
        <w:t xml:space="preserve">EXEC </w:t>
      </w:r>
      <w:proofErr w:type="spellStart"/>
      <w:proofErr w:type="gramStart"/>
      <w:r w:rsidRPr="001B4293">
        <w:rPr>
          <w:rFonts w:ascii="Cambria" w:hAnsi="Cambria"/>
        </w:rPr>
        <w:t>dbo.FirmaSikayetleriniBegeniyeGoreSirala</w:t>
      </w:r>
      <w:proofErr w:type="spellEnd"/>
      <w:proofErr w:type="gramEnd"/>
      <w:r w:rsidRPr="001B4293">
        <w:rPr>
          <w:rFonts w:ascii="Cambria" w:hAnsi="Cambria"/>
        </w:rPr>
        <w:t xml:space="preserve"> @FirmaID = 123;</w:t>
      </w:r>
    </w:p>
    <w:p w14:paraId="16733A98" w14:textId="027D093B" w:rsidR="005A10F2" w:rsidRPr="00BF14E9" w:rsidRDefault="0073059B" w:rsidP="0073059B">
      <w:pPr>
        <w:pStyle w:val="ListeParagraf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BF14E9">
        <w:rPr>
          <w:rFonts w:ascii="Arial" w:hAnsi="Arial" w:cs="Arial"/>
          <w:sz w:val="32"/>
          <w:szCs w:val="32"/>
        </w:rPr>
        <w:t xml:space="preserve">En çok </w:t>
      </w:r>
      <w:proofErr w:type="gramStart"/>
      <w:r w:rsidRPr="00BF14E9">
        <w:rPr>
          <w:rFonts w:ascii="Arial" w:hAnsi="Arial" w:cs="Arial"/>
          <w:sz w:val="32"/>
          <w:szCs w:val="32"/>
        </w:rPr>
        <w:t>şikayet</w:t>
      </w:r>
      <w:proofErr w:type="gramEnd"/>
      <w:r w:rsidRPr="00BF14E9">
        <w:rPr>
          <w:rFonts w:ascii="Arial" w:hAnsi="Arial" w:cs="Arial"/>
          <w:sz w:val="32"/>
          <w:szCs w:val="32"/>
        </w:rPr>
        <w:t xml:space="preserve"> alan firmaları listeler</w:t>
      </w:r>
    </w:p>
    <w:p w14:paraId="5D9BA08D" w14:textId="77777777" w:rsidR="005A10F2" w:rsidRPr="007C273C" w:rsidRDefault="005A10F2" w:rsidP="005A10F2">
      <w:pPr>
        <w:rPr>
          <w:rFonts w:ascii="Cambria" w:hAnsi="Cambria"/>
        </w:rPr>
      </w:pPr>
    </w:p>
    <w:p w14:paraId="38182221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EnCokSikayetAlanFirmalar</w:t>
      </w:r>
      <w:proofErr w:type="spellEnd"/>
      <w:proofErr w:type="gramEnd"/>
    </w:p>
    <w:p w14:paraId="10E22442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@Limit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4E95AA67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EB7149F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09F047C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@Limit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SikayetSayisi</w:t>
      </w:r>
      <w:proofErr w:type="spellEnd"/>
    </w:p>
    <w:p w14:paraId="5F7BD207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Firma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14:paraId="2C352D3D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FirmaID</w:t>
      </w:r>
      <w:proofErr w:type="spellEnd"/>
    </w:p>
    <w:p w14:paraId="0F1536B5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Adi</w:t>
      </w:r>
      <w:proofErr w:type="spellEnd"/>
    </w:p>
    <w:p w14:paraId="3BE08469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66B1811" w14:textId="2F449500" w:rsidR="005A10F2" w:rsidRDefault="0073059B" w:rsidP="0073059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93B37B5" w14:textId="07D89985" w:rsidR="001B4293" w:rsidRDefault="001B4293" w:rsidP="0073059B">
      <w:pPr>
        <w:rPr>
          <w:rFonts w:ascii="Consolas" w:hAnsi="Consolas" w:cs="Consolas"/>
          <w:color w:val="0000FF"/>
          <w:sz w:val="19"/>
          <w:szCs w:val="19"/>
        </w:rPr>
      </w:pPr>
      <w:r w:rsidRPr="001B4293">
        <w:rPr>
          <w:rFonts w:ascii="Consolas" w:hAnsi="Consolas" w:cs="Consolas"/>
          <w:color w:val="0000FF"/>
          <w:sz w:val="19"/>
          <w:szCs w:val="19"/>
        </w:rPr>
        <w:t xml:space="preserve">EXEC </w:t>
      </w:r>
      <w:proofErr w:type="spellStart"/>
      <w:proofErr w:type="gramStart"/>
      <w:r w:rsidRPr="001B4293">
        <w:rPr>
          <w:rFonts w:ascii="Consolas" w:hAnsi="Consolas" w:cs="Consolas"/>
          <w:color w:val="0000FF"/>
          <w:sz w:val="19"/>
          <w:szCs w:val="19"/>
        </w:rPr>
        <w:t>dbo.EnCokSikayetAlanFirmalar</w:t>
      </w:r>
      <w:proofErr w:type="spellEnd"/>
      <w:proofErr w:type="gramEnd"/>
      <w:r w:rsidRPr="001B4293">
        <w:rPr>
          <w:rFonts w:ascii="Consolas" w:hAnsi="Consolas" w:cs="Consolas"/>
          <w:color w:val="0000FF"/>
          <w:sz w:val="19"/>
          <w:szCs w:val="19"/>
        </w:rPr>
        <w:t xml:space="preserve"> @Limit = 5;</w:t>
      </w:r>
    </w:p>
    <w:p w14:paraId="1D1F688A" w14:textId="26D3C335" w:rsidR="0073059B" w:rsidRDefault="0073059B" w:rsidP="0073059B">
      <w:pPr>
        <w:rPr>
          <w:rFonts w:ascii="Consolas" w:hAnsi="Consolas" w:cs="Consolas"/>
          <w:color w:val="0000FF"/>
          <w:sz w:val="19"/>
          <w:szCs w:val="19"/>
        </w:rPr>
      </w:pPr>
    </w:p>
    <w:p w14:paraId="54FEBDCB" w14:textId="39D42A09" w:rsidR="0073059B" w:rsidRPr="00BF14E9" w:rsidRDefault="0073059B" w:rsidP="0073059B">
      <w:pPr>
        <w:pStyle w:val="ListeParagraf"/>
        <w:numPr>
          <w:ilvl w:val="0"/>
          <w:numId w:val="2"/>
        </w:numPr>
        <w:rPr>
          <w:rFonts w:ascii="Arial" w:hAnsi="Arial" w:cs="Arial"/>
          <w:color w:val="000000" w:themeColor="text1"/>
          <w:sz w:val="32"/>
          <w:szCs w:val="32"/>
        </w:rPr>
      </w:pPr>
      <w:r w:rsidRPr="00BF14E9">
        <w:rPr>
          <w:rFonts w:ascii="Arial" w:hAnsi="Arial" w:cs="Arial"/>
          <w:color w:val="000000" w:themeColor="text1"/>
          <w:sz w:val="32"/>
          <w:szCs w:val="32"/>
        </w:rPr>
        <w:t>En popüler şikayetleri listeler</w:t>
      </w:r>
    </w:p>
    <w:p w14:paraId="1171B81E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hAnsi="Cambria"/>
          <w:color w:val="000000" w:themeColor="text1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EnPopulerSikayetler</w:t>
      </w:r>
      <w:proofErr w:type="spellEnd"/>
      <w:proofErr w:type="gramEnd"/>
    </w:p>
    <w:p w14:paraId="52B113F7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@Limit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6E57C5FE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8538441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7058980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@Limit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Konu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Aciklama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YayinlanmaTarihi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BegeniSayisi</w:t>
      </w:r>
      <w:proofErr w:type="spellEnd"/>
    </w:p>
    <w:p w14:paraId="2A78F62D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7D88EDCB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BegeniSayisi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C76786D" w14:textId="09176F99" w:rsidR="0073059B" w:rsidRDefault="0073059B" w:rsidP="0073059B">
      <w:pPr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C11D3FC" w14:textId="6F9BBF70" w:rsidR="001B4293" w:rsidRDefault="001B4293" w:rsidP="0073059B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1B4293">
        <w:rPr>
          <w:rFonts w:ascii="Consolas" w:hAnsi="Consolas" w:cs="Consolas"/>
          <w:color w:val="0000FF"/>
          <w:sz w:val="19"/>
          <w:szCs w:val="19"/>
        </w:rPr>
        <w:t xml:space="preserve">EXEC </w:t>
      </w:r>
      <w:proofErr w:type="spellStart"/>
      <w:proofErr w:type="gramStart"/>
      <w:r w:rsidRPr="001B4293">
        <w:rPr>
          <w:rFonts w:ascii="Consolas" w:hAnsi="Consolas" w:cs="Consolas"/>
          <w:color w:val="0000FF"/>
          <w:sz w:val="19"/>
          <w:szCs w:val="19"/>
        </w:rPr>
        <w:t>dbo.EnPopulerSikayetler</w:t>
      </w:r>
      <w:proofErr w:type="spellEnd"/>
      <w:proofErr w:type="gramEnd"/>
      <w:r w:rsidRPr="001B4293">
        <w:rPr>
          <w:rFonts w:ascii="Consolas" w:hAnsi="Consolas" w:cs="Consolas"/>
          <w:color w:val="0000FF"/>
          <w:sz w:val="19"/>
          <w:szCs w:val="19"/>
        </w:rPr>
        <w:t xml:space="preserve"> @Limit = 10;</w:t>
      </w:r>
    </w:p>
    <w:p w14:paraId="013F29B9" w14:textId="6BDDE1C2" w:rsidR="0073059B" w:rsidRPr="00BF14E9" w:rsidRDefault="0073059B" w:rsidP="0073059B">
      <w:pPr>
        <w:pStyle w:val="ListeParagraf"/>
        <w:numPr>
          <w:ilvl w:val="0"/>
          <w:numId w:val="2"/>
        </w:numPr>
        <w:rPr>
          <w:rFonts w:ascii="Arial" w:hAnsi="Arial" w:cs="Arial"/>
          <w:color w:val="000000" w:themeColor="text1"/>
          <w:sz w:val="32"/>
          <w:szCs w:val="32"/>
        </w:rPr>
      </w:pPr>
      <w:r w:rsidRPr="00BF14E9">
        <w:rPr>
          <w:rFonts w:ascii="Arial" w:hAnsi="Arial" w:cs="Arial"/>
          <w:color w:val="000000" w:themeColor="text1"/>
          <w:sz w:val="32"/>
          <w:szCs w:val="32"/>
        </w:rPr>
        <w:t>En yeni şikayetler</w:t>
      </w:r>
    </w:p>
    <w:p w14:paraId="7804CB6F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hAnsi="Cambria"/>
          <w:color w:val="000000" w:themeColor="text1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EnYeniSikayetler</w:t>
      </w:r>
      <w:proofErr w:type="spellEnd"/>
      <w:proofErr w:type="gramEnd"/>
    </w:p>
    <w:p w14:paraId="6AFD49B2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@Limit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120132EB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30B2195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D144484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@Limit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Konu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Aciklama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YayinlanmaTarihi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BegeniSayisi</w:t>
      </w:r>
      <w:proofErr w:type="spellEnd"/>
    </w:p>
    <w:p w14:paraId="3D9571AA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29366E63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YayinlanmaTarihi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283109B" w14:textId="28358776" w:rsidR="0073059B" w:rsidRDefault="0073059B" w:rsidP="0073059B">
      <w:pPr>
        <w:pStyle w:val="ListeParagraf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A412BAE" w14:textId="10948326" w:rsidR="0086131C" w:rsidRDefault="0086131C" w:rsidP="0086131C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1B4293">
        <w:rPr>
          <w:rFonts w:ascii="Consolas" w:hAnsi="Consolas" w:cs="Consolas"/>
          <w:color w:val="0000FF"/>
          <w:sz w:val="19"/>
          <w:szCs w:val="19"/>
        </w:rPr>
        <w:t xml:space="preserve">EXEC </w:t>
      </w:r>
      <w:proofErr w:type="spellStart"/>
      <w:proofErr w:type="gramStart"/>
      <w:r w:rsidRPr="001B4293">
        <w:rPr>
          <w:rFonts w:ascii="Consolas" w:hAnsi="Consolas" w:cs="Consolas"/>
          <w:color w:val="0000FF"/>
          <w:sz w:val="19"/>
          <w:szCs w:val="19"/>
        </w:rPr>
        <w:t>dbo.En</w:t>
      </w:r>
      <w:r w:rsidR="000D66E9">
        <w:rPr>
          <w:rFonts w:ascii="Consolas" w:hAnsi="Consolas" w:cs="Consolas"/>
          <w:color w:val="0000FF"/>
          <w:sz w:val="19"/>
          <w:szCs w:val="19"/>
        </w:rPr>
        <w:t>Yeni</w:t>
      </w:r>
      <w:r w:rsidRPr="001B4293">
        <w:rPr>
          <w:rFonts w:ascii="Consolas" w:hAnsi="Consolas" w:cs="Consolas"/>
          <w:color w:val="0000FF"/>
          <w:sz w:val="19"/>
          <w:szCs w:val="19"/>
        </w:rPr>
        <w:t>Sikayetler</w:t>
      </w:r>
      <w:proofErr w:type="spellEnd"/>
      <w:proofErr w:type="gramEnd"/>
      <w:r w:rsidRPr="001B4293">
        <w:rPr>
          <w:rFonts w:ascii="Consolas" w:hAnsi="Consolas" w:cs="Consolas"/>
          <w:color w:val="0000FF"/>
          <w:sz w:val="19"/>
          <w:szCs w:val="19"/>
        </w:rPr>
        <w:t xml:space="preserve"> @Limit = 10;</w:t>
      </w:r>
    </w:p>
    <w:p w14:paraId="78388A4A" w14:textId="77777777" w:rsidR="0073059B" w:rsidRDefault="0073059B" w:rsidP="0073059B">
      <w:pPr>
        <w:pStyle w:val="ListeParagraf"/>
        <w:rPr>
          <w:rFonts w:ascii="Consolas" w:hAnsi="Consolas" w:cs="Consolas"/>
          <w:color w:val="0000FF"/>
          <w:sz w:val="19"/>
          <w:szCs w:val="19"/>
        </w:rPr>
      </w:pPr>
    </w:p>
    <w:p w14:paraId="445034AA" w14:textId="77777777" w:rsidR="0073059B" w:rsidRDefault="0073059B" w:rsidP="0073059B">
      <w:pPr>
        <w:pStyle w:val="ListeParagraf"/>
        <w:rPr>
          <w:rFonts w:ascii="Consolas" w:hAnsi="Consolas" w:cs="Consolas"/>
          <w:color w:val="0000FF"/>
          <w:sz w:val="19"/>
          <w:szCs w:val="19"/>
        </w:rPr>
      </w:pPr>
    </w:p>
    <w:p w14:paraId="4F038BA4" w14:textId="77777777" w:rsidR="0073059B" w:rsidRDefault="0073059B" w:rsidP="0073059B">
      <w:pPr>
        <w:pStyle w:val="ListeParagraf"/>
        <w:rPr>
          <w:rFonts w:ascii="Consolas" w:hAnsi="Consolas" w:cs="Consolas"/>
          <w:color w:val="0000FF"/>
          <w:sz w:val="19"/>
          <w:szCs w:val="19"/>
        </w:rPr>
      </w:pPr>
    </w:p>
    <w:p w14:paraId="616D4080" w14:textId="77777777" w:rsidR="0073059B" w:rsidRDefault="0073059B" w:rsidP="0073059B">
      <w:pPr>
        <w:pStyle w:val="ListeParagraf"/>
        <w:rPr>
          <w:rFonts w:ascii="Consolas" w:hAnsi="Consolas" w:cs="Consolas"/>
          <w:color w:val="0000FF"/>
          <w:sz w:val="19"/>
          <w:szCs w:val="19"/>
        </w:rPr>
      </w:pPr>
    </w:p>
    <w:p w14:paraId="1F725214" w14:textId="77777777" w:rsidR="0073059B" w:rsidRDefault="0073059B" w:rsidP="0073059B">
      <w:pPr>
        <w:pStyle w:val="ListeParagraf"/>
        <w:rPr>
          <w:rFonts w:ascii="Consolas" w:hAnsi="Consolas" w:cs="Consolas"/>
          <w:color w:val="0000FF"/>
          <w:sz w:val="19"/>
          <w:szCs w:val="19"/>
        </w:rPr>
      </w:pPr>
    </w:p>
    <w:p w14:paraId="0D9D4845" w14:textId="77777777" w:rsidR="0073059B" w:rsidRDefault="0073059B" w:rsidP="0073059B">
      <w:pPr>
        <w:pStyle w:val="ListeParagraf"/>
        <w:rPr>
          <w:rFonts w:ascii="Consolas" w:hAnsi="Consolas" w:cs="Consolas"/>
          <w:color w:val="0000FF"/>
          <w:sz w:val="19"/>
          <w:szCs w:val="19"/>
        </w:rPr>
      </w:pPr>
    </w:p>
    <w:p w14:paraId="671473F9" w14:textId="77777777" w:rsidR="0073059B" w:rsidRDefault="0073059B" w:rsidP="0073059B">
      <w:pPr>
        <w:pStyle w:val="ListeParagraf"/>
        <w:rPr>
          <w:rFonts w:ascii="Consolas" w:hAnsi="Consolas" w:cs="Consolas"/>
          <w:color w:val="0000FF"/>
          <w:sz w:val="19"/>
          <w:szCs w:val="19"/>
        </w:rPr>
      </w:pPr>
    </w:p>
    <w:p w14:paraId="201BE053" w14:textId="3E094166" w:rsidR="0073059B" w:rsidRPr="00BF14E9" w:rsidRDefault="0073059B" w:rsidP="0073059B">
      <w:pPr>
        <w:pStyle w:val="ListeParagraf"/>
        <w:numPr>
          <w:ilvl w:val="0"/>
          <w:numId w:val="2"/>
        </w:numPr>
        <w:rPr>
          <w:rFonts w:ascii="Arial" w:hAnsi="Arial" w:cs="Arial"/>
          <w:color w:val="000000" w:themeColor="text1"/>
          <w:sz w:val="32"/>
          <w:szCs w:val="32"/>
        </w:rPr>
      </w:pPr>
      <w:r w:rsidRPr="00BF14E9">
        <w:rPr>
          <w:rFonts w:ascii="Arial" w:hAnsi="Arial" w:cs="Arial"/>
          <w:color w:val="000000" w:themeColor="text1"/>
          <w:sz w:val="32"/>
          <w:szCs w:val="32"/>
        </w:rPr>
        <w:t>Firma bilgilerini güncelleriz</w:t>
      </w:r>
    </w:p>
    <w:p w14:paraId="2C32BFD8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hAnsi="Cambria"/>
          <w:color w:val="000000" w:themeColor="text1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FirmaBilgiGuncelle</w:t>
      </w:r>
      <w:proofErr w:type="spellEnd"/>
      <w:proofErr w:type="gramEnd"/>
    </w:p>
    <w:p w14:paraId="31F69850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@FirmaID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3DFC8B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@Adi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0E4546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@Adres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847409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@Telefon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643C70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@Mail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6F4CE3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3E55CC8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12546F7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Firma</w:t>
      </w:r>
    </w:p>
    <w:p w14:paraId="2E203132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Adi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Adres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@Adres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@Telefon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@Mail</w:t>
      </w:r>
    </w:p>
    <w:p w14:paraId="240C1F3C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@FirmaID</w:t>
      </w:r>
    </w:p>
    <w:p w14:paraId="29D72FD3" w14:textId="001712FF" w:rsidR="0073059B" w:rsidRDefault="0073059B" w:rsidP="0073059B">
      <w:pPr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AC26959" w14:textId="77777777" w:rsidR="00C92ED0" w:rsidRPr="00C92ED0" w:rsidRDefault="00C92ED0" w:rsidP="00C92ED0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C92ED0">
        <w:rPr>
          <w:rFonts w:ascii="Consolas" w:hAnsi="Consolas" w:cs="Consolas"/>
          <w:color w:val="0000FF"/>
          <w:sz w:val="19"/>
          <w:szCs w:val="19"/>
        </w:rPr>
        <w:t xml:space="preserve">EXEC </w:t>
      </w:r>
      <w:proofErr w:type="spellStart"/>
      <w:proofErr w:type="gramStart"/>
      <w:r w:rsidRPr="00C92ED0">
        <w:rPr>
          <w:rFonts w:ascii="Consolas" w:hAnsi="Consolas" w:cs="Consolas"/>
          <w:color w:val="0000FF"/>
          <w:sz w:val="19"/>
          <w:szCs w:val="19"/>
        </w:rPr>
        <w:t>dbo.FirmaBilgiGuncelle</w:t>
      </w:r>
      <w:proofErr w:type="spellEnd"/>
      <w:proofErr w:type="gramEnd"/>
      <w:r w:rsidRPr="00C92ED0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3F506E0C" w14:textId="77777777" w:rsidR="00C92ED0" w:rsidRPr="00C92ED0" w:rsidRDefault="00C92ED0" w:rsidP="00C92ED0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C92ED0">
        <w:rPr>
          <w:rFonts w:ascii="Consolas" w:hAnsi="Consolas" w:cs="Consolas"/>
          <w:color w:val="0000FF"/>
          <w:sz w:val="19"/>
          <w:szCs w:val="19"/>
        </w:rPr>
        <w:t xml:space="preserve">    @FirmaID = 123,</w:t>
      </w:r>
    </w:p>
    <w:p w14:paraId="0B9A9FB9" w14:textId="77777777" w:rsidR="00C92ED0" w:rsidRPr="00C92ED0" w:rsidRDefault="00C92ED0" w:rsidP="00C92ED0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C92ED0">
        <w:rPr>
          <w:rFonts w:ascii="Consolas" w:hAnsi="Consolas" w:cs="Consolas"/>
          <w:color w:val="0000FF"/>
          <w:sz w:val="19"/>
          <w:szCs w:val="19"/>
        </w:rPr>
        <w:t xml:space="preserve">    @Adi = 'Yeni Firma Adı',</w:t>
      </w:r>
    </w:p>
    <w:p w14:paraId="45EE3C1F" w14:textId="77777777" w:rsidR="00C92ED0" w:rsidRPr="00C92ED0" w:rsidRDefault="00C92ED0" w:rsidP="00C92ED0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C92ED0">
        <w:rPr>
          <w:rFonts w:ascii="Consolas" w:hAnsi="Consolas" w:cs="Consolas"/>
          <w:color w:val="0000FF"/>
          <w:sz w:val="19"/>
          <w:szCs w:val="19"/>
        </w:rPr>
        <w:t xml:space="preserve">    @Adres = 'Yeni Firma Adresi',</w:t>
      </w:r>
    </w:p>
    <w:p w14:paraId="5F8548C7" w14:textId="77777777" w:rsidR="00C92ED0" w:rsidRPr="00C92ED0" w:rsidRDefault="00C92ED0" w:rsidP="00C92ED0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C92ED0">
        <w:rPr>
          <w:rFonts w:ascii="Consolas" w:hAnsi="Consolas" w:cs="Consolas"/>
          <w:color w:val="0000FF"/>
          <w:sz w:val="19"/>
          <w:szCs w:val="19"/>
        </w:rPr>
        <w:t xml:space="preserve">    @Telefon = 'Yeni Telefon Numarası',</w:t>
      </w:r>
    </w:p>
    <w:p w14:paraId="62D0E0AC" w14:textId="1745DA21" w:rsidR="00C92ED0" w:rsidRDefault="00C92ED0" w:rsidP="00C92ED0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C92ED0">
        <w:rPr>
          <w:rFonts w:ascii="Consolas" w:hAnsi="Consolas" w:cs="Consolas"/>
          <w:color w:val="0000FF"/>
          <w:sz w:val="19"/>
          <w:szCs w:val="19"/>
        </w:rPr>
        <w:t xml:space="preserve">    @Mail = 'Yeni E-posta Adresi';</w:t>
      </w:r>
    </w:p>
    <w:p w14:paraId="46CA1C85" w14:textId="77777777" w:rsidR="0073059B" w:rsidRDefault="0073059B" w:rsidP="0073059B">
      <w:pPr>
        <w:ind w:left="360"/>
        <w:rPr>
          <w:rFonts w:ascii="Consolas" w:hAnsi="Consolas" w:cs="Consolas"/>
          <w:color w:val="0000FF"/>
          <w:sz w:val="19"/>
          <w:szCs w:val="19"/>
        </w:rPr>
      </w:pPr>
    </w:p>
    <w:p w14:paraId="00D9CD4C" w14:textId="186AF61E" w:rsidR="0073059B" w:rsidRDefault="0073059B" w:rsidP="0073059B">
      <w:pPr>
        <w:ind w:left="36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6-</w:t>
      </w:r>
      <w:r w:rsidRPr="00BF14E9">
        <w:rPr>
          <w:rFonts w:ascii="Arial" w:hAnsi="Arial" w:cs="Arial"/>
          <w:color w:val="000000" w:themeColor="text1"/>
          <w:sz w:val="32"/>
          <w:szCs w:val="32"/>
        </w:rPr>
        <w:t>firma ekle</w:t>
      </w:r>
    </w:p>
    <w:p w14:paraId="2DA68CE0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FirmaEkle</w:t>
      </w:r>
      <w:proofErr w:type="spellEnd"/>
      <w:proofErr w:type="gramEnd"/>
    </w:p>
    <w:p w14:paraId="69774125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@Adi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0B0521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@Adres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D090EB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@Telefon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543740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@Mail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D86EB6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F1C1B81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457E01B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Firma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3D4725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@Adres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@Telefon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F75B2A" w14:textId="1BDF4064" w:rsidR="0073059B" w:rsidRDefault="0073059B" w:rsidP="0073059B">
      <w:pPr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2D0841B" w14:textId="77777777" w:rsidR="00C92ED0" w:rsidRPr="00C92ED0" w:rsidRDefault="00C92ED0" w:rsidP="00C92ED0">
      <w:pPr>
        <w:ind w:left="360"/>
        <w:rPr>
          <w:rFonts w:ascii="Cambria" w:hAnsi="Cambria"/>
          <w:color w:val="000000" w:themeColor="text1"/>
        </w:rPr>
      </w:pPr>
      <w:r w:rsidRPr="00C92ED0">
        <w:rPr>
          <w:rFonts w:ascii="Cambria" w:hAnsi="Cambria"/>
          <w:color w:val="000000" w:themeColor="text1"/>
        </w:rPr>
        <w:t xml:space="preserve">EXEC </w:t>
      </w:r>
      <w:proofErr w:type="spellStart"/>
      <w:proofErr w:type="gramStart"/>
      <w:r w:rsidRPr="00C92ED0">
        <w:rPr>
          <w:rFonts w:ascii="Cambria" w:hAnsi="Cambria"/>
          <w:color w:val="000000" w:themeColor="text1"/>
        </w:rPr>
        <w:t>dbo.FirmaEkle</w:t>
      </w:r>
      <w:proofErr w:type="spellEnd"/>
      <w:proofErr w:type="gramEnd"/>
      <w:r w:rsidRPr="00C92ED0">
        <w:rPr>
          <w:rFonts w:ascii="Cambria" w:hAnsi="Cambria"/>
          <w:color w:val="000000" w:themeColor="text1"/>
        </w:rPr>
        <w:t xml:space="preserve"> </w:t>
      </w:r>
    </w:p>
    <w:p w14:paraId="6468BB60" w14:textId="77777777" w:rsidR="00C92ED0" w:rsidRPr="00C92ED0" w:rsidRDefault="00C92ED0" w:rsidP="00C92ED0">
      <w:pPr>
        <w:ind w:left="360"/>
        <w:rPr>
          <w:rFonts w:ascii="Cambria" w:hAnsi="Cambria"/>
          <w:color w:val="000000" w:themeColor="text1"/>
        </w:rPr>
      </w:pPr>
      <w:r w:rsidRPr="00C92ED0">
        <w:rPr>
          <w:rFonts w:ascii="Cambria" w:hAnsi="Cambria"/>
          <w:color w:val="000000" w:themeColor="text1"/>
        </w:rPr>
        <w:lastRenderedPageBreak/>
        <w:t xml:space="preserve">    @Adi = 'Yeni Firma',</w:t>
      </w:r>
    </w:p>
    <w:p w14:paraId="20E93B3A" w14:textId="77777777" w:rsidR="00C92ED0" w:rsidRPr="00C92ED0" w:rsidRDefault="00C92ED0" w:rsidP="00C92ED0">
      <w:pPr>
        <w:ind w:left="360"/>
        <w:rPr>
          <w:rFonts w:ascii="Cambria" w:hAnsi="Cambria"/>
          <w:color w:val="000000" w:themeColor="text1"/>
        </w:rPr>
      </w:pPr>
      <w:r w:rsidRPr="00C92ED0">
        <w:rPr>
          <w:rFonts w:ascii="Cambria" w:hAnsi="Cambria"/>
          <w:color w:val="000000" w:themeColor="text1"/>
        </w:rPr>
        <w:t xml:space="preserve">    @Adres = 'Yeni Firma Adresi',</w:t>
      </w:r>
    </w:p>
    <w:p w14:paraId="2E91E262" w14:textId="77777777" w:rsidR="00C92ED0" w:rsidRPr="00C92ED0" w:rsidRDefault="00C92ED0" w:rsidP="00C92ED0">
      <w:pPr>
        <w:ind w:left="360"/>
        <w:rPr>
          <w:rFonts w:ascii="Cambria" w:hAnsi="Cambria"/>
          <w:color w:val="000000" w:themeColor="text1"/>
        </w:rPr>
      </w:pPr>
      <w:r w:rsidRPr="00C92ED0">
        <w:rPr>
          <w:rFonts w:ascii="Cambria" w:hAnsi="Cambria"/>
          <w:color w:val="000000" w:themeColor="text1"/>
        </w:rPr>
        <w:t xml:space="preserve">    @Telefon = 'Yeni Telefon Numarası',</w:t>
      </w:r>
    </w:p>
    <w:p w14:paraId="33085D8D" w14:textId="2DA699ED" w:rsidR="00C92ED0" w:rsidRDefault="00C92ED0" w:rsidP="00C92ED0">
      <w:pPr>
        <w:ind w:left="360"/>
        <w:rPr>
          <w:rFonts w:ascii="Cambria" w:hAnsi="Cambria"/>
          <w:color w:val="000000" w:themeColor="text1"/>
        </w:rPr>
      </w:pPr>
      <w:r w:rsidRPr="00C92ED0">
        <w:rPr>
          <w:rFonts w:ascii="Cambria" w:hAnsi="Cambria"/>
          <w:color w:val="000000" w:themeColor="text1"/>
        </w:rPr>
        <w:t xml:space="preserve">    @Mail = 'Yeni E-posta Adresi';</w:t>
      </w:r>
    </w:p>
    <w:p w14:paraId="69684468" w14:textId="2A719F19" w:rsidR="0073059B" w:rsidRDefault="0073059B" w:rsidP="0073059B">
      <w:pPr>
        <w:ind w:left="36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7-</w:t>
      </w:r>
      <w:r w:rsidRPr="00BF14E9">
        <w:rPr>
          <w:rFonts w:ascii="Arial" w:hAnsi="Arial" w:cs="Arial"/>
          <w:color w:val="000000" w:themeColor="text1"/>
          <w:sz w:val="32"/>
          <w:szCs w:val="32"/>
        </w:rPr>
        <w:t xml:space="preserve">firma </w:t>
      </w:r>
      <w:proofErr w:type="gramStart"/>
      <w:r w:rsidRPr="00BF14E9">
        <w:rPr>
          <w:rFonts w:ascii="Arial" w:hAnsi="Arial" w:cs="Arial"/>
          <w:color w:val="000000" w:themeColor="text1"/>
          <w:sz w:val="32"/>
          <w:szCs w:val="32"/>
        </w:rPr>
        <w:t>şikayet</w:t>
      </w:r>
      <w:proofErr w:type="gramEnd"/>
      <w:r w:rsidRPr="00BF14E9">
        <w:rPr>
          <w:rFonts w:ascii="Arial" w:hAnsi="Arial" w:cs="Arial"/>
          <w:color w:val="000000" w:themeColor="text1"/>
          <w:sz w:val="32"/>
          <w:szCs w:val="32"/>
        </w:rPr>
        <w:t xml:space="preserve"> detayları</w:t>
      </w:r>
    </w:p>
    <w:p w14:paraId="155E063A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FirmaSikayetDetay</w:t>
      </w:r>
      <w:proofErr w:type="spellEnd"/>
      <w:proofErr w:type="gramEnd"/>
    </w:p>
    <w:p w14:paraId="532193D2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@FirmaID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4A30B455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98300F0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1C7CBC8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Konu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Aciklama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YayinlanmaTarihi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BegeniSayisi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FirmaAdi</w:t>
      </w:r>
      <w:proofErr w:type="spellEnd"/>
    </w:p>
    <w:p w14:paraId="28E19445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7101E205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Firma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FirmaID</w:t>
      </w:r>
      <w:proofErr w:type="spellEnd"/>
    </w:p>
    <w:p w14:paraId="7048DA8A" w14:textId="77777777" w:rsidR="0073059B" w:rsidRDefault="0073059B" w:rsidP="00730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@FirmaID</w:t>
      </w:r>
    </w:p>
    <w:p w14:paraId="3AC55C69" w14:textId="35F4E2BC" w:rsidR="0073059B" w:rsidRDefault="0073059B" w:rsidP="0073059B">
      <w:pPr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68472AB" w14:textId="1F1E6497" w:rsidR="00C92ED0" w:rsidRDefault="00C92ED0" w:rsidP="0073059B">
      <w:pPr>
        <w:ind w:left="360"/>
        <w:rPr>
          <w:rFonts w:ascii="Cambria" w:hAnsi="Cambria"/>
          <w:color w:val="000000" w:themeColor="text1"/>
        </w:rPr>
      </w:pPr>
      <w:r w:rsidRPr="00C92ED0">
        <w:rPr>
          <w:rFonts w:ascii="Cambria" w:hAnsi="Cambria"/>
          <w:color w:val="000000" w:themeColor="text1"/>
        </w:rPr>
        <w:t xml:space="preserve">EXEC </w:t>
      </w:r>
      <w:proofErr w:type="spellStart"/>
      <w:proofErr w:type="gramStart"/>
      <w:r w:rsidRPr="00C92ED0">
        <w:rPr>
          <w:rFonts w:ascii="Cambria" w:hAnsi="Cambria"/>
          <w:color w:val="000000" w:themeColor="text1"/>
        </w:rPr>
        <w:t>dbo.FirmaSikayetDetay</w:t>
      </w:r>
      <w:proofErr w:type="spellEnd"/>
      <w:proofErr w:type="gramEnd"/>
      <w:r w:rsidRPr="00C92ED0">
        <w:rPr>
          <w:rFonts w:ascii="Cambria" w:hAnsi="Cambria"/>
          <w:color w:val="000000" w:themeColor="text1"/>
        </w:rPr>
        <w:t xml:space="preserve"> @FirmaID = 123;</w:t>
      </w:r>
    </w:p>
    <w:p w14:paraId="38EE4F20" w14:textId="2AFB80FC" w:rsidR="0073059B" w:rsidRDefault="0073059B" w:rsidP="0073059B">
      <w:pPr>
        <w:ind w:left="36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8-</w:t>
      </w:r>
      <w:r w:rsidRPr="00BF14E9">
        <w:rPr>
          <w:rFonts w:ascii="Arial" w:hAnsi="Arial" w:cs="Arial"/>
          <w:color w:val="000000" w:themeColor="text1"/>
          <w:sz w:val="32"/>
          <w:szCs w:val="32"/>
        </w:rPr>
        <w:t xml:space="preserve">firma </w:t>
      </w:r>
      <w:proofErr w:type="gramStart"/>
      <w:r w:rsidRPr="00BF14E9">
        <w:rPr>
          <w:rFonts w:ascii="Arial" w:hAnsi="Arial" w:cs="Arial"/>
          <w:color w:val="000000" w:themeColor="text1"/>
          <w:sz w:val="32"/>
          <w:szCs w:val="32"/>
        </w:rPr>
        <w:t>şikayet</w:t>
      </w:r>
      <w:proofErr w:type="gramEnd"/>
      <w:r w:rsidRPr="00BF14E9">
        <w:rPr>
          <w:rFonts w:ascii="Arial" w:hAnsi="Arial" w:cs="Arial"/>
          <w:color w:val="000000" w:themeColor="text1"/>
          <w:sz w:val="32"/>
          <w:szCs w:val="32"/>
        </w:rPr>
        <w:t xml:space="preserve"> listele</w:t>
      </w:r>
    </w:p>
    <w:p w14:paraId="284080B4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FirmaSikayetListele</w:t>
      </w:r>
      <w:proofErr w:type="spellEnd"/>
      <w:proofErr w:type="gramEnd"/>
    </w:p>
    <w:p w14:paraId="4D963C14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@FirmaID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178B9812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155A4FB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DA72519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Konu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Aciklama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YayinlanmaTarihi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BegeniSayisi</w:t>
      </w:r>
      <w:proofErr w:type="spellEnd"/>
    </w:p>
    <w:p w14:paraId="004709DA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40519489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@FirmaID</w:t>
      </w:r>
    </w:p>
    <w:p w14:paraId="04800B97" w14:textId="14BC2949" w:rsidR="00C0464A" w:rsidRDefault="00C0464A" w:rsidP="00C0464A">
      <w:pPr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2853248" w14:textId="2F1D3A74" w:rsidR="00C92ED0" w:rsidRDefault="00C92ED0" w:rsidP="00C0464A">
      <w:pPr>
        <w:ind w:left="360"/>
        <w:rPr>
          <w:rFonts w:ascii="Cambria" w:hAnsi="Cambria"/>
          <w:color w:val="000000" w:themeColor="text1"/>
        </w:rPr>
      </w:pPr>
      <w:r w:rsidRPr="00C92ED0">
        <w:rPr>
          <w:rFonts w:ascii="Cambria" w:hAnsi="Cambria"/>
          <w:color w:val="000000" w:themeColor="text1"/>
        </w:rPr>
        <w:t xml:space="preserve">EXEC </w:t>
      </w:r>
      <w:proofErr w:type="spellStart"/>
      <w:proofErr w:type="gramStart"/>
      <w:r w:rsidRPr="00C92ED0">
        <w:rPr>
          <w:rFonts w:ascii="Cambria" w:hAnsi="Cambria"/>
          <w:color w:val="000000" w:themeColor="text1"/>
        </w:rPr>
        <w:t>dbo.FirmaSikayetListele</w:t>
      </w:r>
      <w:proofErr w:type="spellEnd"/>
      <w:proofErr w:type="gramEnd"/>
      <w:r w:rsidRPr="00C92ED0">
        <w:rPr>
          <w:rFonts w:ascii="Cambria" w:hAnsi="Cambria"/>
          <w:color w:val="000000" w:themeColor="text1"/>
        </w:rPr>
        <w:t xml:space="preserve"> @FirmaID = 123;</w:t>
      </w:r>
    </w:p>
    <w:p w14:paraId="562B0D89" w14:textId="5B6A09F5" w:rsidR="0073059B" w:rsidRDefault="0073059B" w:rsidP="0073059B">
      <w:pPr>
        <w:ind w:left="36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9-</w:t>
      </w:r>
      <w:r w:rsidR="00C0464A" w:rsidRPr="00BF14E9">
        <w:rPr>
          <w:rFonts w:ascii="Arial" w:hAnsi="Arial" w:cs="Arial"/>
          <w:color w:val="000000" w:themeColor="text1"/>
          <w:sz w:val="32"/>
          <w:szCs w:val="32"/>
        </w:rPr>
        <w:t>kullanıcı şikayetleri</w:t>
      </w:r>
    </w:p>
    <w:p w14:paraId="681633C3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KullaniciSikayetleri</w:t>
      </w:r>
      <w:proofErr w:type="spellEnd"/>
      <w:proofErr w:type="gramEnd"/>
    </w:p>
    <w:p w14:paraId="36CCA8F7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@KullaniciID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647ADF80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8DD0E2F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376155D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Konu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Aciklama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YayinlanmaTarihi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BegeniSayisi</w:t>
      </w:r>
      <w:proofErr w:type="spellEnd"/>
    </w:p>
    <w:p w14:paraId="541E6707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2D635402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Firma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FirmaID</w:t>
      </w:r>
      <w:proofErr w:type="spellEnd"/>
    </w:p>
    <w:p w14:paraId="569A89BF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Kullanici_Sikayet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KS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SikayetID</w:t>
      </w:r>
      <w:proofErr w:type="spellEnd"/>
    </w:p>
    <w:p w14:paraId="01A346FF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@KullaniciID</w:t>
      </w:r>
    </w:p>
    <w:p w14:paraId="1E494793" w14:textId="6FE7599C" w:rsidR="00C0464A" w:rsidRDefault="00C0464A" w:rsidP="00C0464A">
      <w:pPr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0DDC3D3" w14:textId="4E8E652B" w:rsidR="00C92ED0" w:rsidRDefault="00C92ED0" w:rsidP="00C0464A">
      <w:pPr>
        <w:ind w:left="360"/>
        <w:rPr>
          <w:rFonts w:ascii="Cambria" w:hAnsi="Cambria"/>
          <w:color w:val="000000" w:themeColor="text1"/>
        </w:rPr>
      </w:pPr>
      <w:r w:rsidRPr="00C92ED0">
        <w:rPr>
          <w:rFonts w:ascii="Cambria" w:hAnsi="Cambria"/>
          <w:color w:val="000000" w:themeColor="text1"/>
        </w:rPr>
        <w:t xml:space="preserve">EXEC </w:t>
      </w:r>
      <w:proofErr w:type="spellStart"/>
      <w:proofErr w:type="gramStart"/>
      <w:r w:rsidRPr="00C92ED0">
        <w:rPr>
          <w:rFonts w:ascii="Cambria" w:hAnsi="Cambria"/>
          <w:color w:val="000000" w:themeColor="text1"/>
        </w:rPr>
        <w:t>dbo.KullaniciSikayetleri</w:t>
      </w:r>
      <w:proofErr w:type="spellEnd"/>
      <w:proofErr w:type="gramEnd"/>
      <w:r w:rsidRPr="00C92ED0">
        <w:rPr>
          <w:rFonts w:ascii="Cambria" w:hAnsi="Cambria"/>
          <w:color w:val="000000" w:themeColor="text1"/>
        </w:rPr>
        <w:t xml:space="preserve"> @KullaniciID = 123;</w:t>
      </w:r>
    </w:p>
    <w:p w14:paraId="3B9963E7" w14:textId="68B059A8" w:rsidR="0073059B" w:rsidRDefault="0073059B" w:rsidP="0073059B">
      <w:pPr>
        <w:ind w:left="36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10-</w:t>
      </w:r>
      <w:r w:rsidR="00C0464A" w:rsidRPr="00BF14E9">
        <w:rPr>
          <w:rFonts w:ascii="Arial" w:hAnsi="Arial" w:cs="Arial"/>
          <w:color w:val="000000" w:themeColor="text1"/>
          <w:sz w:val="32"/>
          <w:szCs w:val="32"/>
        </w:rPr>
        <w:t>kullanıcı ekle</w:t>
      </w:r>
    </w:p>
    <w:p w14:paraId="3D17F46B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KullaniciEkle</w:t>
      </w:r>
      <w:proofErr w:type="spellEnd"/>
      <w:proofErr w:type="gramEnd"/>
    </w:p>
    <w:p w14:paraId="5B088AFB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@KullaniciAdi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C89E6A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@Parola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72438A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@Ad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95E8DE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@Soyad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13370F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@Mail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340CF2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@Telefon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E1793A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@Cinsiyet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F493B1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CD2BD40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BB312D1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Parola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Soyad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Cinsiyet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E5E293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@KullaniciAdi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@Parola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@Soyad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@Telefon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@Cinsiyet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1511BE" w14:textId="5131E49D" w:rsidR="00C0464A" w:rsidRDefault="00C0464A" w:rsidP="00C0464A">
      <w:pPr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</w:p>
    <w:p w14:paraId="115BF344" w14:textId="77777777" w:rsidR="00C92ED0" w:rsidRPr="00C92ED0" w:rsidRDefault="00C92ED0" w:rsidP="00C92ED0">
      <w:pPr>
        <w:ind w:left="360"/>
        <w:rPr>
          <w:rFonts w:ascii="Cambria" w:hAnsi="Cambria"/>
          <w:color w:val="000000" w:themeColor="text1"/>
        </w:rPr>
      </w:pPr>
      <w:r w:rsidRPr="00C92ED0">
        <w:rPr>
          <w:rFonts w:ascii="Cambria" w:hAnsi="Cambria"/>
          <w:color w:val="000000" w:themeColor="text1"/>
        </w:rPr>
        <w:t xml:space="preserve">EXEC </w:t>
      </w:r>
      <w:proofErr w:type="spellStart"/>
      <w:proofErr w:type="gramStart"/>
      <w:r w:rsidRPr="00C92ED0">
        <w:rPr>
          <w:rFonts w:ascii="Cambria" w:hAnsi="Cambria"/>
          <w:color w:val="000000" w:themeColor="text1"/>
        </w:rPr>
        <w:t>dbo.KullaniciEkle</w:t>
      </w:r>
      <w:proofErr w:type="spellEnd"/>
      <w:proofErr w:type="gramEnd"/>
    </w:p>
    <w:p w14:paraId="0F903CA4" w14:textId="77777777" w:rsidR="00C92ED0" w:rsidRPr="00C92ED0" w:rsidRDefault="00C92ED0" w:rsidP="00C92ED0">
      <w:pPr>
        <w:ind w:left="360"/>
        <w:rPr>
          <w:rFonts w:ascii="Cambria" w:hAnsi="Cambria"/>
          <w:color w:val="000000" w:themeColor="text1"/>
        </w:rPr>
      </w:pPr>
      <w:r w:rsidRPr="00C92ED0">
        <w:rPr>
          <w:rFonts w:ascii="Cambria" w:hAnsi="Cambria"/>
          <w:color w:val="000000" w:themeColor="text1"/>
        </w:rPr>
        <w:t xml:space="preserve">    @KullaniciAdi = '</w:t>
      </w:r>
      <w:proofErr w:type="spellStart"/>
      <w:r w:rsidRPr="00C92ED0">
        <w:rPr>
          <w:rFonts w:ascii="Cambria" w:hAnsi="Cambria"/>
          <w:color w:val="000000" w:themeColor="text1"/>
        </w:rPr>
        <w:t>john.doe</w:t>
      </w:r>
      <w:proofErr w:type="spellEnd"/>
      <w:r w:rsidRPr="00C92ED0">
        <w:rPr>
          <w:rFonts w:ascii="Cambria" w:hAnsi="Cambria"/>
          <w:color w:val="000000" w:themeColor="text1"/>
        </w:rPr>
        <w:t>',</w:t>
      </w:r>
    </w:p>
    <w:p w14:paraId="2B731740" w14:textId="77777777" w:rsidR="00C92ED0" w:rsidRPr="00C92ED0" w:rsidRDefault="00C92ED0" w:rsidP="00C92ED0">
      <w:pPr>
        <w:ind w:left="360"/>
        <w:rPr>
          <w:rFonts w:ascii="Cambria" w:hAnsi="Cambria"/>
          <w:color w:val="000000" w:themeColor="text1"/>
        </w:rPr>
      </w:pPr>
      <w:r w:rsidRPr="00C92ED0">
        <w:rPr>
          <w:rFonts w:ascii="Cambria" w:hAnsi="Cambria"/>
          <w:color w:val="000000" w:themeColor="text1"/>
        </w:rPr>
        <w:t xml:space="preserve">    @Parola = 'password123',</w:t>
      </w:r>
    </w:p>
    <w:p w14:paraId="794FCA83" w14:textId="77777777" w:rsidR="00C92ED0" w:rsidRPr="00C92ED0" w:rsidRDefault="00C92ED0" w:rsidP="00C92ED0">
      <w:pPr>
        <w:ind w:left="360"/>
        <w:rPr>
          <w:rFonts w:ascii="Cambria" w:hAnsi="Cambria"/>
          <w:color w:val="000000" w:themeColor="text1"/>
        </w:rPr>
      </w:pPr>
      <w:r w:rsidRPr="00C92ED0">
        <w:rPr>
          <w:rFonts w:ascii="Cambria" w:hAnsi="Cambria"/>
          <w:color w:val="000000" w:themeColor="text1"/>
        </w:rPr>
        <w:t xml:space="preserve">    @Ad = 'John',</w:t>
      </w:r>
    </w:p>
    <w:p w14:paraId="051902BF" w14:textId="77777777" w:rsidR="00C92ED0" w:rsidRPr="00C92ED0" w:rsidRDefault="00C92ED0" w:rsidP="00C92ED0">
      <w:pPr>
        <w:ind w:left="360"/>
        <w:rPr>
          <w:rFonts w:ascii="Cambria" w:hAnsi="Cambria"/>
          <w:color w:val="000000" w:themeColor="text1"/>
        </w:rPr>
      </w:pPr>
      <w:r w:rsidRPr="00C92ED0">
        <w:rPr>
          <w:rFonts w:ascii="Cambria" w:hAnsi="Cambria"/>
          <w:color w:val="000000" w:themeColor="text1"/>
        </w:rPr>
        <w:t xml:space="preserve">    @Soyad = '</w:t>
      </w:r>
      <w:proofErr w:type="spellStart"/>
      <w:r w:rsidRPr="00C92ED0">
        <w:rPr>
          <w:rFonts w:ascii="Cambria" w:hAnsi="Cambria"/>
          <w:color w:val="000000" w:themeColor="text1"/>
        </w:rPr>
        <w:t>Doe</w:t>
      </w:r>
      <w:proofErr w:type="spellEnd"/>
      <w:r w:rsidRPr="00C92ED0">
        <w:rPr>
          <w:rFonts w:ascii="Cambria" w:hAnsi="Cambria"/>
          <w:color w:val="000000" w:themeColor="text1"/>
        </w:rPr>
        <w:t>',</w:t>
      </w:r>
    </w:p>
    <w:p w14:paraId="2B8B164E" w14:textId="77777777" w:rsidR="00C92ED0" w:rsidRPr="00C92ED0" w:rsidRDefault="00C92ED0" w:rsidP="00C92ED0">
      <w:pPr>
        <w:ind w:left="360"/>
        <w:rPr>
          <w:rFonts w:ascii="Cambria" w:hAnsi="Cambria"/>
          <w:color w:val="000000" w:themeColor="text1"/>
        </w:rPr>
      </w:pPr>
      <w:r w:rsidRPr="00C92ED0">
        <w:rPr>
          <w:rFonts w:ascii="Cambria" w:hAnsi="Cambria"/>
          <w:color w:val="000000" w:themeColor="text1"/>
        </w:rPr>
        <w:t xml:space="preserve">    @Mail = 'john.doe@example.com',</w:t>
      </w:r>
    </w:p>
    <w:p w14:paraId="11E37BAA" w14:textId="77777777" w:rsidR="00C92ED0" w:rsidRPr="00C92ED0" w:rsidRDefault="00C92ED0" w:rsidP="00C92ED0">
      <w:pPr>
        <w:ind w:left="360"/>
        <w:rPr>
          <w:rFonts w:ascii="Cambria" w:hAnsi="Cambria"/>
          <w:color w:val="000000" w:themeColor="text1"/>
        </w:rPr>
      </w:pPr>
      <w:r w:rsidRPr="00C92ED0">
        <w:rPr>
          <w:rFonts w:ascii="Cambria" w:hAnsi="Cambria"/>
          <w:color w:val="000000" w:themeColor="text1"/>
        </w:rPr>
        <w:t xml:space="preserve">    @Telefon = '555-1234567',</w:t>
      </w:r>
    </w:p>
    <w:p w14:paraId="6785C345" w14:textId="5F0BED9E" w:rsidR="00C92ED0" w:rsidRDefault="00C92ED0" w:rsidP="00C92ED0">
      <w:pPr>
        <w:ind w:left="360"/>
        <w:rPr>
          <w:rFonts w:ascii="Cambria" w:hAnsi="Cambria"/>
          <w:color w:val="000000" w:themeColor="text1"/>
        </w:rPr>
      </w:pPr>
      <w:r w:rsidRPr="00C92ED0">
        <w:rPr>
          <w:rFonts w:ascii="Cambria" w:hAnsi="Cambria"/>
          <w:color w:val="000000" w:themeColor="text1"/>
        </w:rPr>
        <w:t xml:space="preserve">    @Cinsiyet = 'M'</w:t>
      </w:r>
    </w:p>
    <w:p w14:paraId="0A241DFC" w14:textId="2386BD9B" w:rsidR="0073059B" w:rsidRDefault="0073059B" w:rsidP="0073059B">
      <w:pPr>
        <w:ind w:left="36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11-</w:t>
      </w:r>
      <w:r w:rsidR="00C0464A" w:rsidRPr="00BF14E9">
        <w:rPr>
          <w:rFonts w:ascii="Arial" w:hAnsi="Arial" w:cs="Arial"/>
          <w:color w:val="000000" w:themeColor="text1"/>
          <w:sz w:val="32"/>
          <w:szCs w:val="32"/>
        </w:rPr>
        <w:t xml:space="preserve">kullanıcı </w:t>
      </w:r>
      <w:proofErr w:type="gramStart"/>
      <w:r w:rsidR="00C0464A" w:rsidRPr="00BF14E9">
        <w:rPr>
          <w:rFonts w:ascii="Arial" w:hAnsi="Arial" w:cs="Arial"/>
          <w:color w:val="000000" w:themeColor="text1"/>
          <w:sz w:val="32"/>
          <w:szCs w:val="32"/>
        </w:rPr>
        <w:t>şikayet</w:t>
      </w:r>
      <w:proofErr w:type="gramEnd"/>
      <w:r w:rsidR="00C0464A" w:rsidRPr="00BF14E9">
        <w:rPr>
          <w:rFonts w:ascii="Arial" w:hAnsi="Arial" w:cs="Arial"/>
          <w:color w:val="000000" w:themeColor="text1"/>
          <w:sz w:val="32"/>
          <w:szCs w:val="32"/>
        </w:rPr>
        <w:t xml:space="preserve"> listele</w:t>
      </w:r>
    </w:p>
    <w:p w14:paraId="4A217A00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KullaniciSikayetListele</w:t>
      </w:r>
      <w:proofErr w:type="spellEnd"/>
      <w:proofErr w:type="gramEnd"/>
    </w:p>
    <w:p w14:paraId="01523163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@KullaniciID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493D5F35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27A4F98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94C4945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Konu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Aciklama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YayinlanmaTarihi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BegeniSayisi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FirmaAdi</w:t>
      </w:r>
      <w:proofErr w:type="spellEnd"/>
    </w:p>
    <w:p w14:paraId="3EA3A7BF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27670F66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Kullanici_Sikayet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KS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SikayetID</w:t>
      </w:r>
      <w:proofErr w:type="spellEnd"/>
    </w:p>
    <w:p w14:paraId="37C67AB2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Firma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FirmaID</w:t>
      </w:r>
      <w:proofErr w:type="spellEnd"/>
    </w:p>
    <w:p w14:paraId="545DD2CF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@KullaniciID</w:t>
      </w:r>
    </w:p>
    <w:p w14:paraId="30CD0B42" w14:textId="2E6D285E" w:rsidR="00C0464A" w:rsidRDefault="00C0464A" w:rsidP="00C0464A">
      <w:pPr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F3EF0BE" w14:textId="554C69D9" w:rsidR="00C92ED0" w:rsidRDefault="00C92ED0" w:rsidP="00C0464A">
      <w:pPr>
        <w:ind w:left="360"/>
        <w:rPr>
          <w:rFonts w:ascii="Cambria" w:hAnsi="Cambria"/>
          <w:color w:val="000000" w:themeColor="text1"/>
        </w:rPr>
      </w:pPr>
      <w:r w:rsidRPr="00C92ED0">
        <w:rPr>
          <w:rFonts w:ascii="Cambria" w:hAnsi="Cambria"/>
          <w:color w:val="000000" w:themeColor="text1"/>
        </w:rPr>
        <w:t xml:space="preserve">EXEC </w:t>
      </w:r>
      <w:proofErr w:type="spellStart"/>
      <w:proofErr w:type="gramStart"/>
      <w:r w:rsidRPr="00C92ED0">
        <w:rPr>
          <w:rFonts w:ascii="Cambria" w:hAnsi="Cambria"/>
          <w:color w:val="000000" w:themeColor="text1"/>
        </w:rPr>
        <w:t>dbo.KullaniciSikayetListele</w:t>
      </w:r>
      <w:proofErr w:type="spellEnd"/>
      <w:proofErr w:type="gramEnd"/>
      <w:r w:rsidRPr="00C92ED0">
        <w:rPr>
          <w:rFonts w:ascii="Cambria" w:hAnsi="Cambria"/>
          <w:color w:val="000000" w:themeColor="text1"/>
        </w:rPr>
        <w:t xml:space="preserve"> @KullaniciID = 123</w:t>
      </w:r>
    </w:p>
    <w:p w14:paraId="29B412D9" w14:textId="7C1F3748" w:rsidR="0073059B" w:rsidRDefault="0073059B" w:rsidP="0073059B">
      <w:pPr>
        <w:ind w:left="36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12-</w:t>
      </w:r>
      <w:proofErr w:type="gramStart"/>
      <w:r w:rsidR="00C0464A" w:rsidRPr="00BF14E9">
        <w:rPr>
          <w:rFonts w:ascii="Arial" w:hAnsi="Arial" w:cs="Arial"/>
          <w:color w:val="000000" w:themeColor="text1"/>
          <w:sz w:val="32"/>
          <w:szCs w:val="32"/>
        </w:rPr>
        <w:t>şikayet</w:t>
      </w:r>
      <w:proofErr w:type="gramEnd"/>
      <w:r w:rsidR="00C0464A" w:rsidRPr="00BF14E9">
        <w:rPr>
          <w:rFonts w:ascii="Arial" w:hAnsi="Arial" w:cs="Arial"/>
          <w:color w:val="000000" w:themeColor="text1"/>
          <w:sz w:val="32"/>
          <w:szCs w:val="32"/>
        </w:rPr>
        <w:t xml:space="preserve"> detay</w:t>
      </w:r>
    </w:p>
    <w:p w14:paraId="75036A08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SikayetDetay</w:t>
      </w:r>
      <w:proofErr w:type="spellEnd"/>
      <w:proofErr w:type="gramEnd"/>
    </w:p>
    <w:p w14:paraId="1F07AC92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@SikayetID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047413AA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4232431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33057ED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Adres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Telefon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Konu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Aciklama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YayinlanmaTarihi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BegeniSayisi</w:t>
      </w:r>
      <w:proofErr w:type="spellEnd"/>
    </w:p>
    <w:p w14:paraId="70A9D6C4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3EA11BD6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Firma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FirmaID</w:t>
      </w:r>
      <w:proofErr w:type="spellEnd"/>
    </w:p>
    <w:p w14:paraId="45B5AA3F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@SikayetID</w:t>
      </w:r>
    </w:p>
    <w:p w14:paraId="539612D0" w14:textId="655113FE" w:rsidR="00C0464A" w:rsidRDefault="00C0464A" w:rsidP="00C0464A">
      <w:pPr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8C39009" w14:textId="2DB59520" w:rsidR="00C92ED0" w:rsidRDefault="00C92ED0" w:rsidP="00C0464A">
      <w:pPr>
        <w:ind w:left="360"/>
        <w:rPr>
          <w:rFonts w:ascii="Cambria" w:hAnsi="Cambria"/>
          <w:color w:val="000000" w:themeColor="text1"/>
        </w:rPr>
      </w:pPr>
      <w:r w:rsidRPr="00C92ED0">
        <w:rPr>
          <w:rFonts w:ascii="Cambria" w:hAnsi="Cambria"/>
          <w:color w:val="000000" w:themeColor="text1"/>
        </w:rPr>
        <w:t xml:space="preserve">EXEC </w:t>
      </w:r>
      <w:proofErr w:type="spellStart"/>
      <w:proofErr w:type="gramStart"/>
      <w:r w:rsidRPr="00C92ED0">
        <w:rPr>
          <w:rFonts w:ascii="Cambria" w:hAnsi="Cambria"/>
          <w:color w:val="000000" w:themeColor="text1"/>
        </w:rPr>
        <w:t>dbo.SikayetDetay</w:t>
      </w:r>
      <w:proofErr w:type="spellEnd"/>
      <w:proofErr w:type="gramEnd"/>
      <w:r w:rsidRPr="00C92ED0">
        <w:rPr>
          <w:rFonts w:ascii="Cambria" w:hAnsi="Cambria"/>
          <w:color w:val="000000" w:themeColor="text1"/>
        </w:rPr>
        <w:t xml:space="preserve"> @SikayetID = 123</w:t>
      </w:r>
    </w:p>
    <w:p w14:paraId="5B7F219F" w14:textId="58DC0014" w:rsidR="0073059B" w:rsidRDefault="0073059B" w:rsidP="0073059B">
      <w:pPr>
        <w:ind w:left="36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13-</w:t>
      </w:r>
      <w:proofErr w:type="gramStart"/>
      <w:r w:rsidR="00C0464A" w:rsidRPr="00BF14E9">
        <w:rPr>
          <w:rFonts w:ascii="Arial" w:hAnsi="Arial" w:cs="Arial"/>
          <w:color w:val="000000" w:themeColor="text1"/>
          <w:sz w:val="32"/>
          <w:szCs w:val="32"/>
        </w:rPr>
        <w:t>şikayet</w:t>
      </w:r>
      <w:proofErr w:type="gramEnd"/>
      <w:r w:rsidR="00C0464A" w:rsidRPr="00BF14E9">
        <w:rPr>
          <w:rFonts w:ascii="Arial" w:hAnsi="Arial" w:cs="Arial"/>
          <w:color w:val="000000" w:themeColor="text1"/>
          <w:sz w:val="32"/>
          <w:szCs w:val="32"/>
        </w:rPr>
        <w:t xml:space="preserve"> filtrele</w:t>
      </w:r>
    </w:p>
    <w:p w14:paraId="0873F7C4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FirmaSikayetFiltrele</w:t>
      </w:r>
      <w:proofErr w:type="spellEnd"/>
      <w:proofErr w:type="gramEnd"/>
    </w:p>
    <w:p w14:paraId="63F4DC83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@FirmaID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BC8447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@MinBegeniSayisi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2B66D8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@MinYayinlanmaTarihi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</w:p>
    <w:p w14:paraId="46153825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717CED1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765E691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Konu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Aciklama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YayinlanmaTarihi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BegeniSayisi</w:t>
      </w:r>
      <w:proofErr w:type="spellEnd"/>
    </w:p>
    <w:p w14:paraId="0B4B1CD3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5B9D7D74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@FirmaID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BegeniSayisi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@MinBegeniSayisi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YayinlanmaTarihi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@MinYayinlanmaTarihi</w:t>
      </w:r>
    </w:p>
    <w:p w14:paraId="1F08CF11" w14:textId="43E2AAD3" w:rsidR="00C0464A" w:rsidRDefault="00C0464A" w:rsidP="00C0464A">
      <w:pPr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6608A1D" w14:textId="5462C49E" w:rsidR="00C92ED0" w:rsidRDefault="00C92ED0" w:rsidP="00C0464A">
      <w:pPr>
        <w:ind w:left="360"/>
        <w:rPr>
          <w:rFonts w:ascii="Cambria" w:hAnsi="Cambria"/>
          <w:color w:val="000000" w:themeColor="text1"/>
        </w:rPr>
      </w:pPr>
      <w:r w:rsidRPr="00C92ED0">
        <w:rPr>
          <w:rFonts w:ascii="Cambria" w:hAnsi="Cambria"/>
          <w:color w:val="000000" w:themeColor="text1"/>
        </w:rPr>
        <w:t xml:space="preserve">EXEC </w:t>
      </w:r>
      <w:proofErr w:type="spellStart"/>
      <w:proofErr w:type="gramStart"/>
      <w:r w:rsidRPr="00C92ED0">
        <w:rPr>
          <w:rFonts w:ascii="Cambria" w:hAnsi="Cambria"/>
          <w:color w:val="000000" w:themeColor="text1"/>
        </w:rPr>
        <w:t>dbo.FirmaSikayetFiltrele</w:t>
      </w:r>
      <w:proofErr w:type="spellEnd"/>
      <w:proofErr w:type="gramEnd"/>
      <w:r w:rsidRPr="00C92ED0">
        <w:rPr>
          <w:rFonts w:ascii="Cambria" w:hAnsi="Cambria"/>
          <w:color w:val="000000" w:themeColor="text1"/>
        </w:rPr>
        <w:t xml:space="preserve"> @FirmaID = 123, @MinBegeniSayisi = 10, @MinYayinlanmaTarihi = '2022-01-01'</w:t>
      </w:r>
    </w:p>
    <w:p w14:paraId="17C184B2" w14:textId="57C65519" w:rsidR="0073059B" w:rsidRDefault="0073059B" w:rsidP="0073059B">
      <w:pPr>
        <w:ind w:left="36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14-</w:t>
      </w:r>
      <w:proofErr w:type="gramStart"/>
      <w:r w:rsidR="00C0464A" w:rsidRPr="00BF14E9">
        <w:rPr>
          <w:rFonts w:ascii="Arial" w:hAnsi="Arial" w:cs="Arial"/>
          <w:color w:val="000000" w:themeColor="text1"/>
          <w:sz w:val="32"/>
          <w:szCs w:val="32"/>
        </w:rPr>
        <w:t>şikayet</w:t>
      </w:r>
      <w:proofErr w:type="gramEnd"/>
      <w:r w:rsidR="00C0464A" w:rsidRPr="00BF14E9">
        <w:rPr>
          <w:rFonts w:ascii="Arial" w:hAnsi="Arial" w:cs="Arial"/>
          <w:color w:val="000000" w:themeColor="text1"/>
          <w:sz w:val="32"/>
          <w:szCs w:val="32"/>
        </w:rPr>
        <w:t xml:space="preserve"> yorumları ama yeni</w:t>
      </w:r>
    </w:p>
    <w:p w14:paraId="79F6AF8C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EnYeniSikayetYorumlariListele</w:t>
      </w:r>
      <w:proofErr w:type="spellEnd"/>
      <w:proofErr w:type="gramEnd"/>
    </w:p>
    <w:p w14:paraId="07B984ED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14:paraId="732D1D56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4CB50A6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YorumID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SikayetYorumu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Konu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Aciklama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YayinlanmaTarihi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BegeniSayisi</w:t>
      </w:r>
      <w:proofErr w:type="spellEnd"/>
    </w:p>
    <w:p w14:paraId="26E1B311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Sikayet_Yorumu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SY</w:t>
      </w:r>
    </w:p>
    <w:p w14:paraId="3B9F66F2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Kullanici_Sikayet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KS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_Sikayet_ID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Kullanici_Sikayet_ID</w:t>
      </w:r>
      <w:proofErr w:type="spellEnd"/>
    </w:p>
    <w:p w14:paraId="6D3D2E99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SikayetID</w:t>
      </w:r>
      <w:proofErr w:type="spellEnd"/>
    </w:p>
    <w:p w14:paraId="5F3197DF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YorumID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0589A6C" w14:textId="0C9C1C42" w:rsidR="00C0464A" w:rsidRDefault="00C0464A" w:rsidP="00C0464A">
      <w:pPr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C4D2568" w14:textId="454F6E8F" w:rsidR="00C92ED0" w:rsidRDefault="00C92ED0" w:rsidP="00C0464A">
      <w:pPr>
        <w:ind w:left="360"/>
        <w:rPr>
          <w:rFonts w:ascii="Cambria" w:hAnsi="Cambria"/>
          <w:color w:val="000000" w:themeColor="text1"/>
        </w:rPr>
      </w:pPr>
      <w:r w:rsidRPr="00C92ED0">
        <w:rPr>
          <w:rFonts w:ascii="Cambria" w:hAnsi="Cambria"/>
          <w:color w:val="000000" w:themeColor="text1"/>
        </w:rPr>
        <w:t xml:space="preserve">EXEC </w:t>
      </w:r>
      <w:proofErr w:type="spellStart"/>
      <w:proofErr w:type="gramStart"/>
      <w:r w:rsidRPr="00C92ED0">
        <w:rPr>
          <w:rFonts w:ascii="Cambria" w:hAnsi="Cambria"/>
          <w:color w:val="000000" w:themeColor="text1"/>
        </w:rPr>
        <w:t>dbo.EnYeniSikayetYorumlariListele</w:t>
      </w:r>
      <w:proofErr w:type="spellEnd"/>
      <w:proofErr w:type="gramEnd"/>
    </w:p>
    <w:p w14:paraId="76F491AA" w14:textId="7556017C" w:rsidR="0073059B" w:rsidRDefault="0073059B" w:rsidP="0073059B">
      <w:pPr>
        <w:ind w:left="36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15-</w:t>
      </w:r>
      <w:proofErr w:type="gramStart"/>
      <w:r w:rsidR="00C0464A" w:rsidRPr="00BF14E9">
        <w:rPr>
          <w:rFonts w:ascii="Arial" w:hAnsi="Arial" w:cs="Arial"/>
          <w:color w:val="000000" w:themeColor="text1"/>
          <w:sz w:val="32"/>
          <w:szCs w:val="32"/>
        </w:rPr>
        <w:t>şikayet</w:t>
      </w:r>
      <w:proofErr w:type="gramEnd"/>
      <w:r w:rsidR="00C0464A" w:rsidRPr="00BF14E9">
        <w:rPr>
          <w:rFonts w:ascii="Arial" w:hAnsi="Arial" w:cs="Arial"/>
          <w:color w:val="000000" w:themeColor="text1"/>
          <w:sz w:val="32"/>
          <w:szCs w:val="32"/>
        </w:rPr>
        <w:t xml:space="preserve"> listele</w:t>
      </w:r>
    </w:p>
    <w:p w14:paraId="15EA3A68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SikayetListele</w:t>
      </w:r>
      <w:proofErr w:type="spellEnd"/>
      <w:proofErr w:type="gramEnd"/>
    </w:p>
    <w:p w14:paraId="55CF72EF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2791BC9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B2BA325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Konu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Aciklama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YayinlanmaTarihi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BegeniSayisi</w:t>
      </w:r>
      <w:proofErr w:type="spellEnd"/>
    </w:p>
    <w:p w14:paraId="641E93F6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</w:t>
      </w:r>
      <w:proofErr w:type="spellEnd"/>
    </w:p>
    <w:p w14:paraId="5DAF467B" w14:textId="041F3630" w:rsidR="00C0464A" w:rsidRDefault="00C0464A" w:rsidP="00C0464A">
      <w:pPr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8DA871B" w14:textId="0F768C04" w:rsidR="00C92ED0" w:rsidRDefault="00C92ED0" w:rsidP="00C0464A">
      <w:pPr>
        <w:ind w:left="360"/>
        <w:rPr>
          <w:rFonts w:ascii="Cambria" w:hAnsi="Cambria"/>
          <w:color w:val="000000" w:themeColor="text1"/>
        </w:rPr>
      </w:pPr>
      <w:r w:rsidRPr="00C92ED0">
        <w:rPr>
          <w:rFonts w:ascii="Cambria" w:hAnsi="Cambria"/>
          <w:color w:val="000000" w:themeColor="text1"/>
        </w:rPr>
        <w:t xml:space="preserve">EXEC </w:t>
      </w:r>
      <w:proofErr w:type="spellStart"/>
      <w:proofErr w:type="gramStart"/>
      <w:r w:rsidRPr="00C92ED0">
        <w:rPr>
          <w:rFonts w:ascii="Cambria" w:hAnsi="Cambria"/>
          <w:color w:val="000000" w:themeColor="text1"/>
        </w:rPr>
        <w:t>dbo.SikayetListele</w:t>
      </w:r>
      <w:proofErr w:type="spellEnd"/>
      <w:proofErr w:type="gramEnd"/>
    </w:p>
    <w:p w14:paraId="7A7BE32E" w14:textId="0596D506" w:rsidR="0073059B" w:rsidRDefault="0073059B" w:rsidP="0073059B">
      <w:pPr>
        <w:ind w:left="36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16-</w:t>
      </w:r>
      <w:proofErr w:type="gramStart"/>
      <w:r w:rsidR="00C0464A" w:rsidRPr="00BF14E9">
        <w:rPr>
          <w:rFonts w:ascii="Arial" w:hAnsi="Arial" w:cs="Arial"/>
          <w:color w:val="000000" w:themeColor="text1"/>
          <w:sz w:val="32"/>
          <w:szCs w:val="32"/>
        </w:rPr>
        <w:t>şikayet</w:t>
      </w:r>
      <w:proofErr w:type="gramEnd"/>
      <w:r w:rsidR="00C0464A" w:rsidRPr="00BF14E9">
        <w:rPr>
          <w:rFonts w:ascii="Arial" w:hAnsi="Arial" w:cs="Arial"/>
          <w:color w:val="000000" w:themeColor="text1"/>
          <w:sz w:val="32"/>
          <w:szCs w:val="32"/>
        </w:rPr>
        <w:t xml:space="preserve"> oluştur</w:t>
      </w:r>
    </w:p>
    <w:p w14:paraId="4891E11E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SikayetOlustur</w:t>
      </w:r>
      <w:proofErr w:type="spellEnd"/>
      <w:proofErr w:type="gramEnd"/>
    </w:p>
    <w:p w14:paraId="1F761E6E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@FirmaID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7A3655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@Konu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832297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@Aciklama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D2A7CF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@YayinlanmaTarihi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</w:p>
    <w:p w14:paraId="217CAFCE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7713233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C9FA97D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Konu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Aciklama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YayinlanmaTarihi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360DE1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@FirmaID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@Konu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@Aciklama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@YayinlanmaTarihi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C5B4E5" w14:textId="58BF590A" w:rsidR="00C0464A" w:rsidRDefault="00C0464A" w:rsidP="00C0464A">
      <w:pPr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D71788D" w14:textId="63932978" w:rsidR="00C92ED0" w:rsidRDefault="00C92ED0" w:rsidP="00C0464A">
      <w:pPr>
        <w:ind w:left="360"/>
        <w:rPr>
          <w:rFonts w:ascii="Cambria" w:hAnsi="Cambria"/>
          <w:color w:val="000000" w:themeColor="text1"/>
        </w:rPr>
      </w:pPr>
      <w:r w:rsidRPr="00C92ED0">
        <w:rPr>
          <w:rFonts w:ascii="Cambria" w:hAnsi="Cambria"/>
          <w:color w:val="000000" w:themeColor="text1"/>
        </w:rPr>
        <w:t xml:space="preserve">EXEC </w:t>
      </w:r>
      <w:proofErr w:type="spellStart"/>
      <w:proofErr w:type="gramStart"/>
      <w:r w:rsidRPr="00C92ED0">
        <w:rPr>
          <w:rFonts w:ascii="Cambria" w:hAnsi="Cambria"/>
          <w:color w:val="000000" w:themeColor="text1"/>
        </w:rPr>
        <w:t>dbo.SikayetOlustur</w:t>
      </w:r>
      <w:proofErr w:type="spellEnd"/>
      <w:proofErr w:type="gramEnd"/>
      <w:r w:rsidRPr="00C92ED0">
        <w:rPr>
          <w:rFonts w:ascii="Cambria" w:hAnsi="Cambria"/>
          <w:color w:val="000000" w:themeColor="text1"/>
        </w:rPr>
        <w:t xml:space="preserve"> @FirmaID = 1, @Konu = 'Örnek Konu', @Aciklama = 'Örnek açıklama', @YayinlanmaTarihi = '2023-06-18'</w:t>
      </w:r>
    </w:p>
    <w:p w14:paraId="30CCCA6A" w14:textId="27776E7C" w:rsidR="0073059B" w:rsidRPr="00BF14E9" w:rsidRDefault="0073059B" w:rsidP="0073059B">
      <w:pPr>
        <w:ind w:left="36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Cambria" w:hAnsi="Cambria"/>
          <w:color w:val="000000" w:themeColor="text1"/>
        </w:rPr>
        <w:t>17-</w:t>
      </w:r>
      <w:proofErr w:type="gramStart"/>
      <w:r w:rsidR="00C0464A" w:rsidRPr="00BF14E9">
        <w:rPr>
          <w:rFonts w:ascii="Arial" w:hAnsi="Arial" w:cs="Arial"/>
          <w:color w:val="000000" w:themeColor="text1"/>
          <w:sz w:val="32"/>
          <w:szCs w:val="32"/>
        </w:rPr>
        <w:t>şikayet</w:t>
      </w:r>
      <w:proofErr w:type="gramEnd"/>
      <w:r w:rsidR="00C0464A" w:rsidRPr="00BF14E9">
        <w:rPr>
          <w:rFonts w:ascii="Arial" w:hAnsi="Arial" w:cs="Arial"/>
          <w:color w:val="000000" w:themeColor="text1"/>
          <w:sz w:val="32"/>
          <w:szCs w:val="32"/>
        </w:rPr>
        <w:t xml:space="preserve"> ortalama beğeni sayısı</w:t>
      </w:r>
    </w:p>
    <w:p w14:paraId="255FAEA0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FirmaSikayetOrtalamaBegeni</w:t>
      </w:r>
      <w:proofErr w:type="spellEnd"/>
      <w:proofErr w:type="gramEnd"/>
    </w:p>
    <w:p w14:paraId="62BAE6F9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@FirmaID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3BB6CC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@OrtalamaBegeni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08E08FDF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9FC16BC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700F107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@OrtalamaBegeni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BegeniSayisi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2B855E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</w:t>
      </w:r>
      <w:proofErr w:type="spellEnd"/>
    </w:p>
    <w:p w14:paraId="42A8293C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@FirmaID</w:t>
      </w:r>
    </w:p>
    <w:p w14:paraId="7BD9F54B" w14:textId="4842C494" w:rsidR="00C0464A" w:rsidRDefault="00C0464A" w:rsidP="00C0464A">
      <w:pPr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4C36E60" w14:textId="77777777" w:rsidR="00C92ED0" w:rsidRPr="00C92ED0" w:rsidRDefault="00C92ED0" w:rsidP="00C92ED0">
      <w:pPr>
        <w:ind w:left="360"/>
        <w:rPr>
          <w:rFonts w:ascii="Cambria" w:hAnsi="Cambria"/>
          <w:color w:val="000000" w:themeColor="text1"/>
        </w:rPr>
      </w:pPr>
      <w:r w:rsidRPr="00C92ED0">
        <w:rPr>
          <w:rFonts w:ascii="Cambria" w:hAnsi="Cambria"/>
          <w:color w:val="000000" w:themeColor="text1"/>
        </w:rPr>
        <w:t xml:space="preserve">DECLARE @OrtalamaBegeni </w:t>
      </w:r>
      <w:proofErr w:type="spellStart"/>
      <w:r w:rsidRPr="00C92ED0">
        <w:rPr>
          <w:rFonts w:ascii="Cambria" w:hAnsi="Cambria"/>
          <w:color w:val="000000" w:themeColor="text1"/>
        </w:rPr>
        <w:t>int</w:t>
      </w:r>
      <w:proofErr w:type="spellEnd"/>
    </w:p>
    <w:p w14:paraId="486E21C8" w14:textId="77777777" w:rsidR="00C92ED0" w:rsidRPr="00C92ED0" w:rsidRDefault="00C92ED0" w:rsidP="00C92ED0">
      <w:pPr>
        <w:ind w:left="360"/>
        <w:rPr>
          <w:rFonts w:ascii="Cambria" w:hAnsi="Cambria"/>
          <w:color w:val="000000" w:themeColor="text1"/>
        </w:rPr>
      </w:pPr>
      <w:r w:rsidRPr="00C92ED0">
        <w:rPr>
          <w:rFonts w:ascii="Cambria" w:hAnsi="Cambria"/>
          <w:color w:val="000000" w:themeColor="text1"/>
        </w:rPr>
        <w:t xml:space="preserve">EXEC </w:t>
      </w:r>
      <w:proofErr w:type="spellStart"/>
      <w:proofErr w:type="gramStart"/>
      <w:r w:rsidRPr="00C92ED0">
        <w:rPr>
          <w:rFonts w:ascii="Cambria" w:hAnsi="Cambria"/>
          <w:color w:val="000000" w:themeColor="text1"/>
        </w:rPr>
        <w:t>dbo.FirmaSikayetOrtalamaBegeni</w:t>
      </w:r>
      <w:proofErr w:type="spellEnd"/>
      <w:proofErr w:type="gramEnd"/>
      <w:r w:rsidRPr="00C92ED0">
        <w:rPr>
          <w:rFonts w:ascii="Cambria" w:hAnsi="Cambria"/>
          <w:color w:val="000000" w:themeColor="text1"/>
        </w:rPr>
        <w:t xml:space="preserve"> @FirmaID = 1, @OrtalamaBegeni = @OrtalamaBegeni OUTPUT</w:t>
      </w:r>
    </w:p>
    <w:p w14:paraId="3D775089" w14:textId="4412C561" w:rsidR="00C92ED0" w:rsidRDefault="00C92ED0" w:rsidP="00C92ED0">
      <w:pPr>
        <w:ind w:left="360"/>
        <w:rPr>
          <w:rFonts w:ascii="Cambria" w:hAnsi="Cambria"/>
          <w:color w:val="000000" w:themeColor="text1"/>
        </w:rPr>
      </w:pPr>
      <w:r w:rsidRPr="00C92ED0">
        <w:rPr>
          <w:rFonts w:ascii="Cambria" w:hAnsi="Cambria"/>
          <w:color w:val="000000" w:themeColor="text1"/>
        </w:rPr>
        <w:t xml:space="preserve">SELECT @OrtalamaBegeni AS </w:t>
      </w:r>
      <w:proofErr w:type="spellStart"/>
      <w:r w:rsidRPr="00C92ED0">
        <w:rPr>
          <w:rFonts w:ascii="Cambria" w:hAnsi="Cambria"/>
          <w:color w:val="000000" w:themeColor="text1"/>
        </w:rPr>
        <w:t>OrtalamaBegeniSayisi</w:t>
      </w:r>
      <w:proofErr w:type="spellEnd"/>
    </w:p>
    <w:p w14:paraId="207DB2D3" w14:textId="39047573" w:rsidR="0073059B" w:rsidRDefault="0073059B" w:rsidP="0073059B">
      <w:pPr>
        <w:ind w:left="36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18</w:t>
      </w:r>
      <w:r w:rsidRPr="00BF14E9">
        <w:rPr>
          <w:rFonts w:ascii="Arial" w:hAnsi="Arial" w:cs="Arial"/>
          <w:color w:val="000000" w:themeColor="text1"/>
        </w:rPr>
        <w:t>-</w:t>
      </w:r>
      <w:proofErr w:type="gramStart"/>
      <w:r w:rsidR="00C0464A" w:rsidRPr="00BF14E9">
        <w:rPr>
          <w:rFonts w:ascii="Arial" w:hAnsi="Arial" w:cs="Arial"/>
          <w:color w:val="000000" w:themeColor="text1"/>
          <w:sz w:val="32"/>
          <w:szCs w:val="32"/>
        </w:rPr>
        <w:t>şikayet</w:t>
      </w:r>
      <w:proofErr w:type="gramEnd"/>
      <w:r w:rsidR="00C0464A" w:rsidRPr="00BF14E9">
        <w:rPr>
          <w:rFonts w:ascii="Arial" w:hAnsi="Arial" w:cs="Arial"/>
          <w:color w:val="000000" w:themeColor="text1"/>
          <w:sz w:val="32"/>
          <w:szCs w:val="32"/>
        </w:rPr>
        <w:t xml:space="preserve"> yorumları</w:t>
      </w:r>
    </w:p>
    <w:p w14:paraId="160382D6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SikayetYorumlari</w:t>
      </w:r>
      <w:proofErr w:type="spellEnd"/>
      <w:proofErr w:type="gramEnd"/>
    </w:p>
    <w:p w14:paraId="1FBEFC00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@SikayetID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7CD63E93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22B7E8B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9A27F21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YorumID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Kullanici_Sikayet_ID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SikayetYorumu</w:t>
      </w:r>
      <w:proofErr w:type="spellEnd"/>
    </w:p>
    <w:p w14:paraId="09F3C64B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Sikayet_Yorumu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Y</w:t>
      </w:r>
    </w:p>
    <w:p w14:paraId="680AF2A7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Kullanici_Sikayet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KS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_Sikayet_ID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Kullanici_Sikayet_ID</w:t>
      </w:r>
      <w:proofErr w:type="spellEnd"/>
    </w:p>
    <w:p w14:paraId="070BCE7B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@SikayetID</w:t>
      </w:r>
    </w:p>
    <w:p w14:paraId="622186D4" w14:textId="6AFD080B" w:rsidR="00C0464A" w:rsidRDefault="00C0464A" w:rsidP="00C0464A">
      <w:pPr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52F4936" w14:textId="3DD9DD47" w:rsidR="00C92ED0" w:rsidRDefault="00C92ED0" w:rsidP="00C0464A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C92ED0">
        <w:rPr>
          <w:rFonts w:ascii="Consolas" w:hAnsi="Consolas" w:cs="Consolas"/>
          <w:color w:val="0000FF"/>
          <w:sz w:val="19"/>
          <w:szCs w:val="19"/>
        </w:rPr>
        <w:t xml:space="preserve">EXEC </w:t>
      </w:r>
      <w:proofErr w:type="spellStart"/>
      <w:proofErr w:type="gramStart"/>
      <w:r w:rsidRPr="00C92ED0">
        <w:rPr>
          <w:rFonts w:ascii="Consolas" w:hAnsi="Consolas" w:cs="Consolas"/>
          <w:color w:val="0000FF"/>
          <w:sz w:val="19"/>
          <w:szCs w:val="19"/>
        </w:rPr>
        <w:t>dbo.SikayetYorumlari</w:t>
      </w:r>
      <w:proofErr w:type="spellEnd"/>
      <w:proofErr w:type="gramEnd"/>
      <w:r w:rsidRPr="00C92ED0">
        <w:rPr>
          <w:rFonts w:ascii="Consolas" w:hAnsi="Consolas" w:cs="Consolas"/>
          <w:color w:val="0000FF"/>
          <w:sz w:val="19"/>
          <w:szCs w:val="19"/>
        </w:rPr>
        <w:t xml:space="preserve"> @SikayetID = 1</w:t>
      </w:r>
    </w:p>
    <w:p w14:paraId="0EE70D2A" w14:textId="77777777" w:rsidR="00C0464A" w:rsidRDefault="00C0464A" w:rsidP="00C0464A">
      <w:pPr>
        <w:ind w:left="360"/>
        <w:rPr>
          <w:rFonts w:ascii="Consolas" w:hAnsi="Consolas" w:cs="Consolas"/>
          <w:color w:val="0000FF"/>
          <w:sz w:val="19"/>
          <w:szCs w:val="19"/>
        </w:rPr>
      </w:pPr>
    </w:p>
    <w:p w14:paraId="3DB439BF" w14:textId="77777777" w:rsidR="00C0464A" w:rsidRDefault="00C0464A" w:rsidP="00C0464A">
      <w:pPr>
        <w:ind w:left="360"/>
        <w:rPr>
          <w:rFonts w:ascii="Consolas" w:hAnsi="Consolas" w:cs="Consolas"/>
          <w:color w:val="0000FF"/>
          <w:sz w:val="19"/>
          <w:szCs w:val="19"/>
        </w:rPr>
      </w:pPr>
    </w:p>
    <w:p w14:paraId="2695D10F" w14:textId="77777777" w:rsidR="00C0464A" w:rsidRDefault="00C0464A" w:rsidP="00C0464A">
      <w:pPr>
        <w:ind w:left="360"/>
        <w:rPr>
          <w:rFonts w:ascii="Consolas" w:hAnsi="Consolas" w:cs="Consolas"/>
          <w:color w:val="0000FF"/>
          <w:sz w:val="19"/>
          <w:szCs w:val="19"/>
        </w:rPr>
      </w:pPr>
    </w:p>
    <w:p w14:paraId="7E868C9C" w14:textId="77777777" w:rsidR="00C0464A" w:rsidRDefault="00C0464A" w:rsidP="00C0464A">
      <w:pPr>
        <w:ind w:left="360"/>
        <w:rPr>
          <w:rFonts w:ascii="Consolas" w:hAnsi="Consolas" w:cs="Consolas"/>
          <w:color w:val="0000FF"/>
          <w:sz w:val="19"/>
          <w:szCs w:val="19"/>
        </w:rPr>
      </w:pPr>
    </w:p>
    <w:p w14:paraId="7E04365C" w14:textId="77777777" w:rsidR="00C0464A" w:rsidRDefault="00C0464A" w:rsidP="00C0464A">
      <w:pPr>
        <w:ind w:left="360"/>
        <w:rPr>
          <w:rFonts w:ascii="Consolas" w:hAnsi="Consolas" w:cs="Consolas"/>
          <w:color w:val="0000FF"/>
          <w:sz w:val="19"/>
          <w:szCs w:val="19"/>
        </w:rPr>
      </w:pPr>
    </w:p>
    <w:p w14:paraId="45F34AA9" w14:textId="77777777" w:rsidR="00C0464A" w:rsidRDefault="00C0464A" w:rsidP="00C0464A">
      <w:pPr>
        <w:ind w:left="360"/>
        <w:rPr>
          <w:rFonts w:ascii="Consolas" w:hAnsi="Consolas" w:cs="Consolas"/>
          <w:color w:val="0000FF"/>
          <w:sz w:val="19"/>
          <w:szCs w:val="19"/>
        </w:rPr>
      </w:pPr>
    </w:p>
    <w:p w14:paraId="6320EFC5" w14:textId="77777777" w:rsidR="00C0464A" w:rsidRDefault="00C0464A" w:rsidP="00C0464A">
      <w:pPr>
        <w:ind w:left="360"/>
        <w:rPr>
          <w:rFonts w:ascii="Cambria" w:hAnsi="Cambria"/>
          <w:color w:val="000000" w:themeColor="text1"/>
        </w:rPr>
      </w:pPr>
    </w:p>
    <w:p w14:paraId="2FBF30B5" w14:textId="45EDCA3B" w:rsidR="0073059B" w:rsidRDefault="0073059B" w:rsidP="0073059B">
      <w:pPr>
        <w:ind w:left="36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19-</w:t>
      </w:r>
      <w:r w:rsidR="00C0464A" w:rsidRPr="00BF14E9">
        <w:rPr>
          <w:rFonts w:ascii="Arial" w:hAnsi="Arial" w:cs="Arial"/>
          <w:color w:val="000000" w:themeColor="text1"/>
          <w:sz w:val="32"/>
          <w:szCs w:val="32"/>
        </w:rPr>
        <w:t>tarihe göre filtrele şikayetleri</w:t>
      </w:r>
    </w:p>
    <w:p w14:paraId="21F4AB51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SikayetTarihFiltrele</w:t>
      </w:r>
      <w:proofErr w:type="spellEnd"/>
      <w:proofErr w:type="gramEnd"/>
    </w:p>
    <w:p w14:paraId="425D08DC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@BaslangicTarihi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29AFE0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@BitisTarihi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</w:p>
    <w:p w14:paraId="084CD096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5EAC46A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A7DD9A5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Konu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Aciklama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YayinlanmaTarihi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BegeniSayisi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FirmaAdi</w:t>
      </w:r>
      <w:proofErr w:type="spellEnd"/>
    </w:p>
    <w:p w14:paraId="69135F30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2737A2E2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Firma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FirmaID</w:t>
      </w:r>
      <w:proofErr w:type="spellEnd"/>
    </w:p>
    <w:p w14:paraId="1C7087E7" w14:textId="77777777" w:rsidR="00C0464A" w:rsidRDefault="00C0464A" w:rsidP="00C04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YayinlanmaTarihi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@BaslangicTarihi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@BitisTarihi</w:t>
      </w:r>
    </w:p>
    <w:p w14:paraId="5EE5CA99" w14:textId="241A6D8E" w:rsidR="00C0464A" w:rsidRDefault="00C0464A" w:rsidP="00C0464A">
      <w:pPr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7D590C8" w14:textId="76042B7B" w:rsidR="00C92ED0" w:rsidRDefault="00C92ED0" w:rsidP="00C0464A">
      <w:pPr>
        <w:ind w:left="360"/>
        <w:rPr>
          <w:rFonts w:ascii="Cambria" w:hAnsi="Cambria"/>
          <w:color w:val="000000" w:themeColor="text1"/>
        </w:rPr>
      </w:pPr>
      <w:r w:rsidRPr="00C92ED0">
        <w:rPr>
          <w:rFonts w:ascii="Cambria" w:hAnsi="Cambria"/>
          <w:color w:val="000000" w:themeColor="text1"/>
        </w:rPr>
        <w:t xml:space="preserve">EXEC </w:t>
      </w:r>
      <w:proofErr w:type="spellStart"/>
      <w:proofErr w:type="gramStart"/>
      <w:r w:rsidRPr="00C92ED0">
        <w:rPr>
          <w:rFonts w:ascii="Cambria" w:hAnsi="Cambria"/>
          <w:color w:val="000000" w:themeColor="text1"/>
        </w:rPr>
        <w:t>dbo.SikayetTarihFiltrele</w:t>
      </w:r>
      <w:proofErr w:type="spellEnd"/>
      <w:proofErr w:type="gramEnd"/>
      <w:r w:rsidRPr="00C92ED0">
        <w:rPr>
          <w:rFonts w:ascii="Cambria" w:hAnsi="Cambria"/>
          <w:color w:val="000000" w:themeColor="text1"/>
        </w:rPr>
        <w:t xml:space="preserve"> @BaslangicTarihi = '2023-01-01', @BitisTarihi = '2023-12-31'</w:t>
      </w:r>
    </w:p>
    <w:p w14:paraId="403DB783" w14:textId="66A1B01A" w:rsidR="0073059B" w:rsidRDefault="0073059B" w:rsidP="0073059B">
      <w:pPr>
        <w:ind w:left="36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20-</w:t>
      </w:r>
    </w:p>
    <w:p w14:paraId="31504AD9" w14:textId="77777777" w:rsidR="0073059B" w:rsidRPr="0073059B" w:rsidRDefault="0073059B" w:rsidP="0073059B">
      <w:pPr>
        <w:ind w:left="360"/>
        <w:rPr>
          <w:rFonts w:ascii="Cambria" w:hAnsi="Cambria"/>
          <w:color w:val="000000" w:themeColor="text1"/>
        </w:rPr>
      </w:pPr>
    </w:p>
    <w:p w14:paraId="45870BA8" w14:textId="77777777" w:rsidR="005A10F2" w:rsidRPr="00BF14E9" w:rsidRDefault="005A10F2" w:rsidP="005A10F2">
      <w:pPr>
        <w:jc w:val="center"/>
        <w:rPr>
          <w:rFonts w:ascii="Cambria" w:hAnsi="Cambria"/>
          <w:b/>
          <w:color w:val="C45911" w:themeColor="accent2" w:themeShade="BF"/>
          <w:sz w:val="32"/>
          <w:szCs w:val="32"/>
        </w:rPr>
      </w:pPr>
      <w:r w:rsidRPr="00BF14E9">
        <w:rPr>
          <w:rFonts w:ascii="Cambria" w:hAnsi="Cambria"/>
          <w:b/>
          <w:color w:val="C45911" w:themeColor="accent2" w:themeShade="BF"/>
          <w:sz w:val="32"/>
          <w:szCs w:val="32"/>
        </w:rPr>
        <w:t>Fonksiyon Soru ve Cevapları</w:t>
      </w:r>
    </w:p>
    <w:p w14:paraId="68D710CF" w14:textId="77777777" w:rsidR="005A10F2" w:rsidRDefault="005A10F2" w:rsidP="005A10F2">
      <w:pPr>
        <w:rPr>
          <w:rFonts w:ascii="Cambria" w:hAnsi="Cambria"/>
          <w:color w:val="000000" w:themeColor="text1"/>
        </w:rPr>
      </w:pPr>
    </w:p>
    <w:p w14:paraId="1DACBACE" w14:textId="6EAD9211" w:rsidR="005A10F2" w:rsidRPr="00BF14E9" w:rsidRDefault="005A10F2" w:rsidP="005A10F2">
      <w:pPr>
        <w:pStyle w:val="ListeParagraf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5A10F2">
        <w:rPr>
          <w:rFonts w:ascii="Cambria" w:hAnsi="Cambria"/>
          <w:color w:val="000000" w:themeColor="text1"/>
        </w:rPr>
        <w:t xml:space="preserve"> </w:t>
      </w:r>
      <w:proofErr w:type="gramStart"/>
      <w:r w:rsidR="00761485" w:rsidRPr="00BF14E9">
        <w:rPr>
          <w:rFonts w:ascii="Arial" w:hAnsi="Arial" w:cs="Arial"/>
          <w:color w:val="000000" w:themeColor="text1"/>
          <w:sz w:val="32"/>
          <w:szCs w:val="32"/>
        </w:rPr>
        <w:t>Şikayet</w:t>
      </w:r>
      <w:proofErr w:type="gramEnd"/>
      <w:r w:rsidR="00761485" w:rsidRPr="00BF14E9">
        <w:rPr>
          <w:rFonts w:ascii="Arial" w:hAnsi="Arial" w:cs="Arial"/>
          <w:color w:val="000000" w:themeColor="text1"/>
          <w:sz w:val="32"/>
          <w:szCs w:val="32"/>
        </w:rPr>
        <w:t xml:space="preserve"> çözümlerini listele</w:t>
      </w:r>
    </w:p>
    <w:p w14:paraId="5FE9E0F3" w14:textId="77777777" w:rsidR="00761485" w:rsidRDefault="00761485" w:rsidP="00761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hAnsi="Cambri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SikayetCozumleriniListele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67A265" w14:textId="77777777" w:rsidR="00761485" w:rsidRDefault="00761485" w:rsidP="00761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@SikayetID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4CDC78B" w14:textId="77777777" w:rsidR="00761485" w:rsidRDefault="00761485" w:rsidP="00761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6D0AF1" w14:textId="77777777" w:rsidR="00761485" w:rsidRDefault="00761485" w:rsidP="00761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0349AB87" w14:textId="77777777" w:rsidR="00761485" w:rsidRDefault="00761485" w:rsidP="00761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C4603B4" w14:textId="77777777" w:rsidR="00761485" w:rsidRDefault="00761485" w:rsidP="00761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6508E9EE" w14:textId="77777777" w:rsidR="00761485" w:rsidRDefault="00761485" w:rsidP="00761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CozumID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Aciklama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YayinlanmaTarihi</w:t>
      </w:r>
      <w:proofErr w:type="spellEnd"/>
    </w:p>
    <w:p w14:paraId="220342A1" w14:textId="77777777" w:rsidR="00761485" w:rsidRDefault="00761485" w:rsidP="00761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Firma_Cozum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</w:t>
      </w:r>
      <w:proofErr w:type="spellEnd"/>
    </w:p>
    <w:p w14:paraId="721FD4EE" w14:textId="77777777" w:rsidR="00761485" w:rsidRDefault="00761485" w:rsidP="00761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Firma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FirmaID</w:t>
      </w:r>
      <w:proofErr w:type="spellEnd"/>
    </w:p>
    <w:p w14:paraId="38081412" w14:textId="4A38A260" w:rsidR="00761485" w:rsidRDefault="00761485" w:rsidP="00761485">
      <w:pPr>
        <w:pStyle w:val="ListeParagraf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_Sikayet_ID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@SikayetID</w:t>
      </w:r>
    </w:p>
    <w:p w14:paraId="43CCC70F" w14:textId="77777777" w:rsidR="006E1435" w:rsidRPr="006E1435" w:rsidRDefault="006E1435" w:rsidP="006E1435">
      <w:pPr>
        <w:pStyle w:val="ListeParagraf"/>
        <w:rPr>
          <w:rFonts w:ascii="Cambria" w:hAnsi="Cambria"/>
        </w:rPr>
      </w:pPr>
      <w:r w:rsidRPr="006E1435">
        <w:rPr>
          <w:rFonts w:ascii="Cambria" w:hAnsi="Cambria"/>
        </w:rPr>
        <w:t>SELECT *</w:t>
      </w:r>
    </w:p>
    <w:p w14:paraId="4042ED81" w14:textId="21FD5574" w:rsidR="006E1435" w:rsidRPr="0073059B" w:rsidRDefault="006E1435" w:rsidP="006E1435">
      <w:pPr>
        <w:pStyle w:val="ListeParagraf"/>
        <w:rPr>
          <w:rFonts w:ascii="Cambria" w:hAnsi="Cambria"/>
        </w:rPr>
      </w:pPr>
      <w:r w:rsidRPr="006E1435">
        <w:rPr>
          <w:rFonts w:ascii="Cambria" w:hAnsi="Cambria"/>
        </w:rPr>
        <w:t xml:space="preserve">FROM </w:t>
      </w:r>
      <w:proofErr w:type="spellStart"/>
      <w:proofErr w:type="gramStart"/>
      <w:r w:rsidRPr="006E1435">
        <w:rPr>
          <w:rFonts w:ascii="Cambria" w:hAnsi="Cambria"/>
        </w:rPr>
        <w:t>dbo.SikayetCozumleriniListele</w:t>
      </w:r>
      <w:proofErr w:type="spellEnd"/>
      <w:proofErr w:type="gramEnd"/>
      <w:r w:rsidRPr="006E1435">
        <w:rPr>
          <w:rFonts w:ascii="Cambria" w:hAnsi="Cambria"/>
        </w:rPr>
        <w:t>(@SikayetID)</w:t>
      </w:r>
    </w:p>
    <w:p w14:paraId="67C6C03F" w14:textId="3BECF39D" w:rsidR="0073059B" w:rsidRPr="00BF14E9" w:rsidRDefault="00761485" w:rsidP="005A10F2">
      <w:pPr>
        <w:pStyle w:val="ListeParagraf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BF14E9">
        <w:rPr>
          <w:rFonts w:ascii="Arial" w:hAnsi="Arial" w:cs="Arial"/>
          <w:sz w:val="32"/>
          <w:szCs w:val="32"/>
        </w:rPr>
        <w:t>Kullanıcı şikayetlerini listele</w:t>
      </w:r>
    </w:p>
    <w:p w14:paraId="04C61D31" w14:textId="77777777" w:rsidR="00761485" w:rsidRDefault="00761485" w:rsidP="00761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hAnsi="Cambri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KullaniciSikayetleriniListele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5A8F08" w14:textId="77777777" w:rsidR="00761485" w:rsidRDefault="00761485" w:rsidP="00761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@KullaniciID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02E0285" w14:textId="77777777" w:rsidR="00761485" w:rsidRDefault="00761485" w:rsidP="00761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236F46" w14:textId="77777777" w:rsidR="00761485" w:rsidRDefault="00761485" w:rsidP="00761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7A70AACA" w14:textId="77777777" w:rsidR="00761485" w:rsidRDefault="00761485" w:rsidP="00761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F5509D5" w14:textId="77777777" w:rsidR="00761485" w:rsidRDefault="00761485" w:rsidP="00761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RETURN</w:t>
      </w:r>
    </w:p>
    <w:p w14:paraId="0C67135D" w14:textId="77777777" w:rsidR="00761485" w:rsidRDefault="00761485" w:rsidP="00761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Konu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Aciklama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YayinlanmaTarihi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BegeniSayisi</w:t>
      </w:r>
      <w:proofErr w:type="spellEnd"/>
    </w:p>
    <w:p w14:paraId="695E883C" w14:textId="77777777" w:rsidR="00761485" w:rsidRDefault="00761485" w:rsidP="00761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6A9D6180" w14:textId="77777777" w:rsidR="00761485" w:rsidRDefault="00761485" w:rsidP="00761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Firma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FirmaID</w:t>
      </w:r>
      <w:proofErr w:type="spellEnd"/>
    </w:p>
    <w:p w14:paraId="32B2676F" w14:textId="77777777" w:rsidR="00761485" w:rsidRDefault="00761485" w:rsidP="00761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Kullanici_Sikayet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SikayetID</w:t>
      </w:r>
      <w:proofErr w:type="spellEnd"/>
    </w:p>
    <w:p w14:paraId="252B842A" w14:textId="0136D170" w:rsidR="00761485" w:rsidRDefault="00761485" w:rsidP="00761485">
      <w:pPr>
        <w:pStyle w:val="ListeParagraf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@KullaniciID</w:t>
      </w:r>
    </w:p>
    <w:p w14:paraId="0A9ED327" w14:textId="77777777" w:rsidR="006E1435" w:rsidRPr="006E1435" w:rsidRDefault="006E1435" w:rsidP="006E1435">
      <w:pPr>
        <w:pStyle w:val="ListeParagraf"/>
        <w:rPr>
          <w:rFonts w:ascii="Cambria" w:hAnsi="Cambria"/>
        </w:rPr>
      </w:pPr>
      <w:r w:rsidRPr="006E1435">
        <w:rPr>
          <w:rFonts w:ascii="Cambria" w:hAnsi="Cambria"/>
        </w:rPr>
        <w:t>SELECT *</w:t>
      </w:r>
    </w:p>
    <w:p w14:paraId="2C920BC1" w14:textId="0A1739B1" w:rsidR="006E1435" w:rsidRPr="005A10F2" w:rsidRDefault="006E1435" w:rsidP="006E1435">
      <w:pPr>
        <w:pStyle w:val="ListeParagraf"/>
        <w:rPr>
          <w:rFonts w:ascii="Cambria" w:hAnsi="Cambria"/>
        </w:rPr>
      </w:pPr>
      <w:r w:rsidRPr="006E1435">
        <w:rPr>
          <w:rFonts w:ascii="Cambria" w:hAnsi="Cambria"/>
        </w:rPr>
        <w:t xml:space="preserve">FROM </w:t>
      </w:r>
      <w:proofErr w:type="spellStart"/>
      <w:proofErr w:type="gramStart"/>
      <w:r w:rsidRPr="006E1435">
        <w:rPr>
          <w:rFonts w:ascii="Cambria" w:hAnsi="Cambria"/>
        </w:rPr>
        <w:t>dbo.KullaniciSikayetleriniListele</w:t>
      </w:r>
      <w:proofErr w:type="spellEnd"/>
      <w:proofErr w:type="gramEnd"/>
      <w:r w:rsidRPr="006E1435">
        <w:rPr>
          <w:rFonts w:ascii="Cambria" w:hAnsi="Cambria"/>
        </w:rPr>
        <w:t>(@KullaniciID)</w:t>
      </w:r>
    </w:p>
    <w:p w14:paraId="06873001" w14:textId="08AD5AC6" w:rsidR="005A10F2" w:rsidRPr="00BF14E9" w:rsidRDefault="00761485" w:rsidP="00761485">
      <w:pPr>
        <w:pStyle w:val="ListeParagraf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BF14E9">
        <w:rPr>
          <w:rFonts w:ascii="Arial" w:hAnsi="Arial" w:cs="Arial"/>
          <w:sz w:val="32"/>
          <w:szCs w:val="32"/>
        </w:rPr>
        <w:t>Şikayetlerin ortalama beğeni sayısı</w:t>
      </w:r>
    </w:p>
    <w:p w14:paraId="4D4FB7C8" w14:textId="77777777" w:rsidR="00761485" w:rsidRDefault="00761485" w:rsidP="00761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hAnsi="Cambri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SikayetlerinOrtalamaBegeniSayisi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064A5A29" w14:textId="77777777" w:rsidR="00761485" w:rsidRDefault="00761485" w:rsidP="00761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D719CF3" w14:textId="77777777" w:rsidR="00761485" w:rsidRDefault="00761485" w:rsidP="00761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A9F101D" w14:textId="77777777" w:rsidR="00761485" w:rsidRDefault="00761485" w:rsidP="00761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339E981" w14:textId="77777777" w:rsidR="00761485" w:rsidRDefault="00761485" w:rsidP="00761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@OrtalamaBegeniSayisi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FBF997B" w14:textId="77777777" w:rsidR="00761485" w:rsidRDefault="00761485" w:rsidP="00761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46FF68D" w14:textId="77777777" w:rsidR="00761485" w:rsidRDefault="00761485" w:rsidP="00761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@OrtalamaBegeniSayisi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BegeniSayisi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</w:t>
      </w:r>
      <w:proofErr w:type="spellEnd"/>
    </w:p>
    <w:p w14:paraId="66525B28" w14:textId="77777777" w:rsidR="00761485" w:rsidRDefault="00761485" w:rsidP="00761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08008DE" w14:textId="77777777" w:rsidR="00761485" w:rsidRDefault="00761485" w:rsidP="00761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@OrtalamaBegeniSayisi</w:t>
      </w:r>
    </w:p>
    <w:p w14:paraId="36FFFF3F" w14:textId="4AE0DF60" w:rsidR="00761485" w:rsidRDefault="00761485" w:rsidP="00761485">
      <w:pPr>
        <w:pStyle w:val="ListeParagraf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0F61102" w14:textId="5F82DF82" w:rsidR="006E1435" w:rsidRDefault="006E1435" w:rsidP="00761485">
      <w:pPr>
        <w:pStyle w:val="ListeParagraf"/>
        <w:rPr>
          <w:rFonts w:ascii="Consolas" w:hAnsi="Consolas" w:cs="Consolas"/>
          <w:color w:val="0000FF"/>
          <w:sz w:val="19"/>
          <w:szCs w:val="19"/>
        </w:rPr>
      </w:pPr>
      <w:r w:rsidRPr="006E1435">
        <w:rPr>
          <w:rFonts w:ascii="Consolas" w:hAnsi="Consolas" w:cs="Consolas"/>
          <w:color w:val="0000FF"/>
          <w:sz w:val="19"/>
          <w:szCs w:val="19"/>
        </w:rPr>
        <w:t xml:space="preserve">SELECT </w:t>
      </w:r>
      <w:proofErr w:type="spellStart"/>
      <w:proofErr w:type="gramStart"/>
      <w:r w:rsidRPr="006E1435">
        <w:rPr>
          <w:rFonts w:ascii="Consolas" w:hAnsi="Consolas" w:cs="Consolas"/>
          <w:color w:val="0000FF"/>
          <w:sz w:val="19"/>
          <w:szCs w:val="19"/>
        </w:rPr>
        <w:t>dbo.SikayetlerinOrtalamaBegeniSayisi</w:t>
      </w:r>
      <w:proofErr w:type="spellEnd"/>
      <w:proofErr w:type="gramEnd"/>
      <w:r w:rsidRPr="006E1435">
        <w:rPr>
          <w:rFonts w:ascii="Consolas" w:hAnsi="Consolas" w:cs="Consolas"/>
          <w:color w:val="0000FF"/>
          <w:sz w:val="19"/>
          <w:szCs w:val="19"/>
        </w:rPr>
        <w:t>()</w:t>
      </w:r>
    </w:p>
    <w:p w14:paraId="5EA44ABF" w14:textId="77777777" w:rsidR="00761485" w:rsidRDefault="00761485" w:rsidP="00761485">
      <w:pPr>
        <w:pStyle w:val="ListeParagraf"/>
        <w:rPr>
          <w:rFonts w:ascii="Consolas" w:hAnsi="Consolas" w:cs="Consolas"/>
          <w:color w:val="0000FF"/>
          <w:sz w:val="19"/>
          <w:szCs w:val="19"/>
        </w:rPr>
      </w:pPr>
    </w:p>
    <w:p w14:paraId="7097336C" w14:textId="77777777" w:rsidR="00761485" w:rsidRPr="00761485" w:rsidRDefault="00761485" w:rsidP="00761485">
      <w:pPr>
        <w:pStyle w:val="ListeParagraf"/>
        <w:rPr>
          <w:rFonts w:ascii="Cambria" w:hAnsi="Cambria"/>
        </w:rPr>
      </w:pPr>
    </w:p>
    <w:p w14:paraId="5CCD547A" w14:textId="28DFEB15" w:rsidR="0073059B" w:rsidRDefault="0073059B" w:rsidP="005A10F2">
      <w:pPr>
        <w:rPr>
          <w:rFonts w:ascii="Cambria" w:hAnsi="Cambria"/>
        </w:rPr>
      </w:pPr>
      <w:r>
        <w:rPr>
          <w:rFonts w:ascii="Cambria" w:hAnsi="Cambria"/>
        </w:rPr>
        <w:t xml:space="preserve">       4-</w:t>
      </w:r>
      <w:proofErr w:type="gramStart"/>
      <w:r w:rsidR="00761485" w:rsidRPr="00BF14E9">
        <w:rPr>
          <w:rFonts w:ascii="Arial" w:hAnsi="Arial" w:cs="Arial"/>
          <w:sz w:val="32"/>
          <w:szCs w:val="32"/>
        </w:rPr>
        <w:t>şikayet</w:t>
      </w:r>
      <w:proofErr w:type="gramEnd"/>
      <w:r w:rsidR="00761485" w:rsidRPr="00BF14E9">
        <w:rPr>
          <w:rFonts w:ascii="Arial" w:hAnsi="Arial" w:cs="Arial"/>
          <w:sz w:val="32"/>
          <w:szCs w:val="32"/>
        </w:rPr>
        <w:t xml:space="preserve"> yorumlarını listele</w:t>
      </w:r>
    </w:p>
    <w:p w14:paraId="6A361BD9" w14:textId="77777777" w:rsidR="00761485" w:rsidRDefault="00761485" w:rsidP="00761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SikayetYorumlariniListele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8D74F51" w14:textId="77777777" w:rsidR="00761485" w:rsidRDefault="00761485" w:rsidP="00761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@SikayetID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70A9717" w14:textId="77777777" w:rsidR="00761485" w:rsidRDefault="00761485" w:rsidP="00761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531DD4" w14:textId="77777777" w:rsidR="00761485" w:rsidRDefault="00761485" w:rsidP="00761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0BAC2B01" w14:textId="77777777" w:rsidR="00761485" w:rsidRDefault="00761485" w:rsidP="00761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6FA88CC" w14:textId="77777777" w:rsidR="00761485" w:rsidRDefault="00761485" w:rsidP="00761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345EE63B" w14:textId="77777777" w:rsidR="00761485" w:rsidRDefault="00761485" w:rsidP="00761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YorumID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SikayetYorumu</w:t>
      </w:r>
      <w:proofErr w:type="spellEnd"/>
    </w:p>
    <w:p w14:paraId="37B34365" w14:textId="77777777" w:rsidR="00761485" w:rsidRDefault="00761485" w:rsidP="00761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Sikayet_Yorumu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</w:t>
      </w:r>
      <w:proofErr w:type="spellEnd"/>
    </w:p>
    <w:p w14:paraId="732D4AFC" w14:textId="77777777" w:rsidR="00761485" w:rsidRDefault="00761485" w:rsidP="00761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KullaniciID</w:t>
      </w:r>
      <w:proofErr w:type="spellEnd"/>
    </w:p>
    <w:p w14:paraId="5800B3F9" w14:textId="2BA2A8D3" w:rsidR="00761485" w:rsidRDefault="00761485" w:rsidP="007614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Kullanici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_Sikayet_ID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@SikayetID</w:t>
      </w:r>
    </w:p>
    <w:p w14:paraId="567B4E45" w14:textId="1FB3C59B" w:rsidR="006E1435" w:rsidRDefault="006E1435" w:rsidP="00761485">
      <w:pPr>
        <w:rPr>
          <w:rFonts w:ascii="Cambria" w:hAnsi="Cambria"/>
        </w:rPr>
      </w:pPr>
      <w:r w:rsidRPr="006E1435">
        <w:rPr>
          <w:rFonts w:ascii="Cambria" w:hAnsi="Cambria"/>
        </w:rPr>
        <w:t xml:space="preserve">SELECT * FROM </w:t>
      </w:r>
      <w:proofErr w:type="spellStart"/>
      <w:proofErr w:type="gramStart"/>
      <w:r w:rsidRPr="006E1435">
        <w:rPr>
          <w:rFonts w:ascii="Cambria" w:hAnsi="Cambria"/>
        </w:rPr>
        <w:t>dbo.SikayetYorumlariniListele</w:t>
      </w:r>
      <w:proofErr w:type="spellEnd"/>
      <w:proofErr w:type="gramEnd"/>
      <w:r w:rsidRPr="006E1435">
        <w:rPr>
          <w:rFonts w:ascii="Cambria" w:hAnsi="Cambria"/>
        </w:rPr>
        <w:t>(1)</w:t>
      </w:r>
    </w:p>
    <w:p w14:paraId="6FC1467E" w14:textId="14C5411D" w:rsidR="0073059B" w:rsidRDefault="0073059B" w:rsidP="005A10F2">
      <w:pPr>
        <w:rPr>
          <w:rFonts w:ascii="Cambria" w:hAnsi="Cambria"/>
        </w:rPr>
      </w:pPr>
      <w:r>
        <w:rPr>
          <w:rFonts w:ascii="Cambria" w:hAnsi="Cambria"/>
        </w:rPr>
        <w:t xml:space="preserve">       5-</w:t>
      </w:r>
    </w:p>
    <w:p w14:paraId="43B71BF9" w14:textId="77777777" w:rsidR="0073059B" w:rsidRPr="007C273C" w:rsidRDefault="0073059B" w:rsidP="005A10F2">
      <w:pPr>
        <w:rPr>
          <w:rFonts w:ascii="Cambria" w:hAnsi="Cambria"/>
        </w:rPr>
      </w:pPr>
    </w:p>
    <w:p w14:paraId="0B494E90" w14:textId="77777777" w:rsidR="005A10F2" w:rsidRPr="007C273C" w:rsidRDefault="005A10F2" w:rsidP="005A10F2">
      <w:pPr>
        <w:rPr>
          <w:rFonts w:ascii="Cambria" w:hAnsi="Cambria"/>
        </w:rPr>
      </w:pPr>
    </w:p>
    <w:p w14:paraId="1657A6A2" w14:textId="77777777" w:rsidR="005A10F2" w:rsidRPr="007C273C" w:rsidRDefault="005A10F2" w:rsidP="005A10F2">
      <w:pPr>
        <w:rPr>
          <w:rFonts w:ascii="Cambria" w:hAnsi="Cambria"/>
        </w:rPr>
      </w:pPr>
    </w:p>
    <w:p w14:paraId="3BA050CB" w14:textId="77777777" w:rsidR="005A10F2" w:rsidRPr="007C273C" w:rsidRDefault="005A10F2" w:rsidP="005A10F2">
      <w:pPr>
        <w:rPr>
          <w:rFonts w:ascii="Cambria" w:hAnsi="Cambria"/>
        </w:rPr>
      </w:pPr>
    </w:p>
    <w:p w14:paraId="10486194" w14:textId="77777777" w:rsidR="005A10F2" w:rsidRPr="00BF14E9" w:rsidRDefault="005A10F2" w:rsidP="005A10F2">
      <w:pPr>
        <w:jc w:val="center"/>
        <w:rPr>
          <w:rFonts w:ascii="Cambria" w:hAnsi="Cambria"/>
          <w:b/>
          <w:color w:val="C45911" w:themeColor="accent2" w:themeShade="BF"/>
          <w:sz w:val="32"/>
          <w:szCs w:val="32"/>
        </w:rPr>
      </w:pPr>
      <w:proofErr w:type="spellStart"/>
      <w:r w:rsidRPr="00BF14E9">
        <w:rPr>
          <w:rFonts w:ascii="Cambria" w:hAnsi="Cambria"/>
          <w:b/>
          <w:color w:val="C45911" w:themeColor="accent2" w:themeShade="BF"/>
          <w:sz w:val="32"/>
          <w:szCs w:val="32"/>
        </w:rPr>
        <w:t>Trigger</w:t>
      </w:r>
      <w:proofErr w:type="spellEnd"/>
      <w:r w:rsidRPr="00BF14E9">
        <w:rPr>
          <w:rFonts w:ascii="Cambria" w:hAnsi="Cambria"/>
          <w:b/>
          <w:color w:val="C45911" w:themeColor="accent2" w:themeShade="BF"/>
          <w:sz w:val="32"/>
          <w:szCs w:val="32"/>
        </w:rPr>
        <w:t xml:space="preserve"> Soru ve Cevapları</w:t>
      </w:r>
    </w:p>
    <w:p w14:paraId="43D41879" w14:textId="77777777" w:rsidR="005A10F2" w:rsidRDefault="005A10F2" w:rsidP="005A10F2">
      <w:pPr>
        <w:rPr>
          <w:rFonts w:ascii="Cambria" w:hAnsi="Cambria"/>
          <w:color w:val="000000" w:themeColor="text1"/>
        </w:rPr>
      </w:pPr>
    </w:p>
    <w:p w14:paraId="3ABBAC27" w14:textId="75103598" w:rsidR="005A10F2" w:rsidRPr="00BF14E9" w:rsidRDefault="005A10F2" w:rsidP="005A10F2">
      <w:pPr>
        <w:pStyle w:val="ListeParagraf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5A10F2">
        <w:rPr>
          <w:rFonts w:ascii="Cambria" w:hAnsi="Cambria"/>
          <w:color w:val="000000" w:themeColor="text1"/>
        </w:rPr>
        <w:t xml:space="preserve"> </w:t>
      </w:r>
      <w:r w:rsidR="00366780" w:rsidRPr="00BF14E9">
        <w:rPr>
          <w:rFonts w:ascii="Arial" w:hAnsi="Arial" w:cs="Arial"/>
          <w:color w:val="000000" w:themeColor="text1"/>
          <w:sz w:val="32"/>
          <w:szCs w:val="32"/>
        </w:rPr>
        <w:t>Firma silinmez</w:t>
      </w:r>
    </w:p>
    <w:p w14:paraId="6AE0560C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hAnsi="Cambria"/>
          <w:color w:val="000000" w:themeColor="text1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sikayetcim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sikayetcim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veritabanını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kullanır</w:t>
      </w:r>
    </w:p>
    <w:p w14:paraId="3B520D8F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5DF02E3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77E936E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Nesne:  Tetikleyici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[dbo].[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trg_firmaSilinmez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Tarihi: 13.06.2023 11:01:37 ******/</w:t>
      </w:r>
    </w:p>
    <w:p w14:paraId="7DEAE269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FCD539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C8CC7F2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DF5964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1675404D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trg_firmaSilinmez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 xml:space="preserve">-- Tetikleyicinin adı </w:t>
      </w:r>
    </w:p>
    <w:p w14:paraId="2B307DD3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Firma] </w:t>
      </w:r>
      <w:r>
        <w:rPr>
          <w:rFonts w:ascii="Consolas" w:hAnsi="Consolas" w:cs="Consolas"/>
          <w:color w:val="008000"/>
          <w:sz w:val="19"/>
          <w:szCs w:val="19"/>
        </w:rPr>
        <w:t xml:space="preserve">-- Tetikleyicinin uygulanacağı tablo </w:t>
      </w:r>
    </w:p>
    <w:p w14:paraId="7E57D5CD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Silme işlemi yerine çalışacak</w:t>
      </w:r>
    </w:p>
    <w:p w14:paraId="0AB204A0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A681802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66DF32C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'Firma Tablosu üzerinde kayıt silinmez'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Hata mesajı döndürür</w:t>
      </w:r>
    </w:p>
    <w:p w14:paraId="3316AEC9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İşlemi geri alır</w:t>
      </w:r>
    </w:p>
    <w:p w14:paraId="31D470BE" w14:textId="083C19A8" w:rsidR="00366780" w:rsidRDefault="00366780" w:rsidP="00366780">
      <w:pPr>
        <w:pStyle w:val="ListeParagraf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9B88B4A" w14:textId="210F5BA1" w:rsidR="006E1435" w:rsidRPr="005A10F2" w:rsidRDefault="006E1435" w:rsidP="00366780">
      <w:pPr>
        <w:pStyle w:val="ListeParagraf"/>
        <w:rPr>
          <w:rFonts w:ascii="Cambria" w:hAnsi="Cambria"/>
        </w:rPr>
      </w:pPr>
      <w:r>
        <w:rPr>
          <w:rFonts w:ascii="Courier New" w:hAnsi="Courier New" w:cs="Courier New"/>
          <w:color w:val="444444"/>
          <w:sz w:val="26"/>
          <w:szCs w:val="26"/>
        </w:rPr>
        <w:t xml:space="preserve">DELETE FROM </w:t>
      </w:r>
      <w:r w:rsidR="000D66E9">
        <w:rPr>
          <w:rFonts w:ascii="Courier New" w:hAnsi="Courier New" w:cs="Courier New"/>
          <w:color w:val="444444"/>
          <w:sz w:val="26"/>
          <w:szCs w:val="26"/>
        </w:rPr>
        <w:t>Firma</w:t>
      </w:r>
      <w:r>
        <w:rPr>
          <w:rFonts w:ascii="Courier New" w:hAnsi="Courier New" w:cs="Courier New"/>
          <w:color w:val="444444"/>
          <w:sz w:val="26"/>
          <w:szCs w:val="26"/>
        </w:rPr>
        <w:t xml:space="preserve"> WHERE </w:t>
      </w:r>
      <w:proofErr w:type="spellStart"/>
      <w:r>
        <w:rPr>
          <w:rFonts w:ascii="Courier New" w:hAnsi="Courier New" w:cs="Courier New"/>
          <w:color w:val="444444"/>
          <w:sz w:val="26"/>
          <w:szCs w:val="26"/>
        </w:rPr>
        <w:t>Id</w:t>
      </w:r>
      <w:proofErr w:type="spellEnd"/>
      <w:r>
        <w:rPr>
          <w:rFonts w:ascii="Courier New" w:hAnsi="Courier New" w:cs="Courier New"/>
          <w:color w:val="444444"/>
          <w:sz w:val="26"/>
          <w:szCs w:val="26"/>
        </w:rPr>
        <w:t>=1</w:t>
      </w:r>
    </w:p>
    <w:p w14:paraId="4CC837F9" w14:textId="4683A658" w:rsidR="005A10F2" w:rsidRDefault="0073059B" w:rsidP="005A10F2">
      <w:pPr>
        <w:rPr>
          <w:rFonts w:ascii="Cambria" w:hAnsi="Cambria"/>
        </w:rPr>
      </w:pPr>
      <w:r>
        <w:rPr>
          <w:rFonts w:ascii="Cambria" w:hAnsi="Cambria"/>
        </w:rPr>
        <w:t>2-</w:t>
      </w:r>
      <w:r w:rsidR="00366780" w:rsidRPr="00BF14E9">
        <w:rPr>
          <w:rFonts w:ascii="Arial" w:hAnsi="Arial" w:cs="Arial"/>
          <w:sz w:val="32"/>
          <w:szCs w:val="32"/>
        </w:rPr>
        <w:t>cinsiyeti k olan silinmez</w:t>
      </w:r>
    </w:p>
    <w:p w14:paraId="6D3BB93D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hAnsi="Cambri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sikayetcim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sikayetcim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veritabanını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kullanır</w:t>
      </w:r>
    </w:p>
    <w:p w14:paraId="273E4CDA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C170C0F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B364C27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Nesne:  Tetikleyici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[dbo].[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trg_kizkullanicisilme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Tarihi: 13.06.2023 11:02:08 ******/</w:t>
      </w:r>
    </w:p>
    <w:p w14:paraId="2D14508E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632FFF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B3556BB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4CF89B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BEA46BF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trg_kizkullanicisilme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>-- Tetikleyicinin adı</w:t>
      </w:r>
    </w:p>
    <w:p w14:paraId="15A8F192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Kullanici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 xml:space="preserve">-- Tetikleyicinin uygulanacağı tablo </w:t>
      </w:r>
    </w:p>
    <w:p w14:paraId="0D481BF9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Silme işlemi sonrasında çalışacak</w:t>
      </w:r>
    </w:p>
    <w:p w14:paraId="2265E032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956B59B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E81D42C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cinsiyet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5B58628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FE89521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'kız kullanıcıları silemezsiniz!!'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Hata mesajı döndürür</w:t>
      </w:r>
    </w:p>
    <w:p w14:paraId="18AE02B6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İşlemi geri alır</w:t>
      </w:r>
    </w:p>
    <w:p w14:paraId="66AAACFF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8334545" w14:textId="3CBBAB46" w:rsidR="00366780" w:rsidRDefault="00366780" w:rsidP="0036678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D813D8D" w14:textId="65B5244A" w:rsidR="006E1435" w:rsidRDefault="006E1435" w:rsidP="00366780">
      <w:pPr>
        <w:rPr>
          <w:rFonts w:ascii="Cambria" w:hAnsi="Cambria"/>
        </w:rPr>
      </w:pPr>
      <w:r>
        <w:rPr>
          <w:rFonts w:ascii="Courier New" w:hAnsi="Courier New" w:cs="Courier New"/>
          <w:color w:val="444444"/>
          <w:sz w:val="26"/>
          <w:szCs w:val="26"/>
        </w:rPr>
        <w:t xml:space="preserve">DELETE FROM </w:t>
      </w:r>
      <w:proofErr w:type="spellStart"/>
      <w:r w:rsidR="000D66E9">
        <w:rPr>
          <w:rFonts w:ascii="Courier New" w:hAnsi="Courier New" w:cs="Courier New"/>
          <w:color w:val="444444"/>
          <w:sz w:val="26"/>
          <w:szCs w:val="26"/>
        </w:rPr>
        <w:t>Kullanici</w:t>
      </w:r>
      <w:proofErr w:type="spellEnd"/>
      <w:r>
        <w:rPr>
          <w:rFonts w:ascii="Courier New" w:hAnsi="Courier New" w:cs="Courier New"/>
          <w:color w:val="444444"/>
          <w:sz w:val="26"/>
          <w:szCs w:val="26"/>
        </w:rPr>
        <w:t xml:space="preserve"> WHERE </w:t>
      </w:r>
      <w:proofErr w:type="spellStart"/>
      <w:r>
        <w:rPr>
          <w:rFonts w:ascii="Courier New" w:hAnsi="Courier New" w:cs="Courier New"/>
          <w:color w:val="444444"/>
          <w:sz w:val="26"/>
          <w:szCs w:val="26"/>
        </w:rPr>
        <w:t>Id</w:t>
      </w:r>
      <w:proofErr w:type="spellEnd"/>
      <w:r>
        <w:rPr>
          <w:rFonts w:ascii="Courier New" w:hAnsi="Courier New" w:cs="Courier New"/>
          <w:color w:val="444444"/>
          <w:sz w:val="26"/>
          <w:szCs w:val="26"/>
        </w:rPr>
        <w:t>=1</w:t>
      </w:r>
    </w:p>
    <w:p w14:paraId="32864BB3" w14:textId="1916CBB5" w:rsidR="0073059B" w:rsidRDefault="0073059B" w:rsidP="005A10F2">
      <w:pPr>
        <w:rPr>
          <w:rFonts w:ascii="Cambria" w:hAnsi="Cambria"/>
        </w:rPr>
      </w:pPr>
      <w:r>
        <w:rPr>
          <w:rFonts w:ascii="Cambria" w:hAnsi="Cambria"/>
        </w:rPr>
        <w:t>3-</w:t>
      </w:r>
      <w:proofErr w:type="gramStart"/>
      <w:r w:rsidR="00366780" w:rsidRPr="00BF14E9">
        <w:rPr>
          <w:rFonts w:ascii="Arial" w:hAnsi="Arial" w:cs="Arial"/>
          <w:sz w:val="32"/>
          <w:szCs w:val="32"/>
        </w:rPr>
        <w:t>şikayet</w:t>
      </w:r>
      <w:proofErr w:type="gramEnd"/>
      <w:r w:rsidR="00366780" w:rsidRPr="00BF14E9">
        <w:rPr>
          <w:rFonts w:ascii="Arial" w:hAnsi="Arial" w:cs="Arial"/>
          <w:sz w:val="32"/>
          <w:szCs w:val="32"/>
        </w:rPr>
        <w:t xml:space="preserve"> silindiği zaman şikayetler yedek tablosuna gönderir</w:t>
      </w:r>
    </w:p>
    <w:p w14:paraId="77CC124A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hAnsi="Cambri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sikayetcim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sikayetcim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veri tabanını kullanır</w:t>
      </w:r>
    </w:p>
    <w:p w14:paraId="6AE6A701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DA1B099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F00B254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Nesne:  Tetikleyici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[dbo].[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SikayetYedekler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Tarihi: 13.06.2023 11:02:34 ******/</w:t>
      </w:r>
    </w:p>
    <w:p w14:paraId="48C604B3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AF2C1A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E3BE2EC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7D4CC7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3F74E5A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SikayetYedekler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>-- Tetikleyicinin adı</w:t>
      </w:r>
    </w:p>
    <w:p w14:paraId="0185A74B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Sikayet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>-- Tetikleyicinin uygulanacağı tablo</w:t>
      </w:r>
    </w:p>
    <w:p w14:paraId="7F6F9E7E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Silme işlemi sonrasında çalışacak</w:t>
      </w:r>
    </w:p>
    <w:p w14:paraId="78203518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6A1BFB3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643F1C0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YedeklerSikayet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YedeklerSikayet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tablosuna ekleme yapar</w:t>
      </w:r>
    </w:p>
    <w:p w14:paraId="779DFD4E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Silinen kayıtları seçer</w:t>
      </w:r>
    </w:p>
    <w:p w14:paraId="5F4D1FF7" w14:textId="030BA023" w:rsidR="00366780" w:rsidRDefault="00366780" w:rsidP="0036678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9B02770" w14:textId="461D8D58" w:rsidR="006E1435" w:rsidRDefault="006E1435" w:rsidP="00366780">
      <w:pPr>
        <w:rPr>
          <w:rFonts w:ascii="Cambria" w:hAnsi="Cambria"/>
        </w:rPr>
      </w:pPr>
      <w:r>
        <w:rPr>
          <w:rFonts w:ascii="Courier New" w:hAnsi="Courier New" w:cs="Courier New"/>
          <w:color w:val="444444"/>
          <w:sz w:val="26"/>
          <w:szCs w:val="26"/>
        </w:rPr>
        <w:t xml:space="preserve">DELETE FROM </w:t>
      </w:r>
      <w:proofErr w:type="spellStart"/>
      <w:r w:rsidR="000D66E9">
        <w:rPr>
          <w:rFonts w:ascii="Courier New" w:hAnsi="Courier New" w:cs="Courier New"/>
          <w:color w:val="444444"/>
          <w:sz w:val="26"/>
          <w:szCs w:val="26"/>
        </w:rPr>
        <w:t>Sikayet</w:t>
      </w:r>
      <w:proofErr w:type="spellEnd"/>
      <w:r>
        <w:rPr>
          <w:rFonts w:ascii="Courier New" w:hAnsi="Courier New" w:cs="Courier New"/>
          <w:color w:val="444444"/>
          <w:sz w:val="26"/>
          <w:szCs w:val="26"/>
        </w:rPr>
        <w:t xml:space="preserve"> WHERE </w:t>
      </w:r>
      <w:proofErr w:type="spellStart"/>
      <w:r>
        <w:rPr>
          <w:rFonts w:ascii="Courier New" w:hAnsi="Courier New" w:cs="Courier New"/>
          <w:color w:val="444444"/>
          <w:sz w:val="26"/>
          <w:szCs w:val="26"/>
        </w:rPr>
        <w:t>Id</w:t>
      </w:r>
      <w:proofErr w:type="spellEnd"/>
      <w:r>
        <w:rPr>
          <w:rFonts w:ascii="Courier New" w:hAnsi="Courier New" w:cs="Courier New"/>
          <w:color w:val="444444"/>
          <w:sz w:val="26"/>
          <w:szCs w:val="26"/>
        </w:rPr>
        <w:t>=1</w:t>
      </w:r>
    </w:p>
    <w:p w14:paraId="7552F912" w14:textId="00F384BC" w:rsidR="0073059B" w:rsidRPr="00BF14E9" w:rsidRDefault="0073059B" w:rsidP="005A10F2">
      <w:pPr>
        <w:rPr>
          <w:rFonts w:ascii="Arial" w:hAnsi="Arial" w:cs="Arial"/>
          <w:sz w:val="32"/>
          <w:szCs w:val="32"/>
        </w:rPr>
      </w:pPr>
      <w:r>
        <w:rPr>
          <w:rFonts w:ascii="Cambria" w:hAnsi="Cambria"/>
        </w:rPr>
        <w:t>4-</w:t>
      </w:r>
      <w:proofErr w:type="gramStart"/>
      <w:r w:rsidR="00366780" w:rsidRPr="00BF14E9">
        <w:rPr>
          <w:rFonts w:ascii="Arial" w:hAnsi="Arial" w:cs="Arial"/>
          <w:sz w:val="32"/>
          <w:szCs w:val="32"/>
        </w:rPr>
        <w:t>şikayet</w:t>
      </w:r>
      <w:proofErr w:type="gramEnd"/>
      <w:r w:rsidR="00366780" w:rsidRPr="00BF14E9">
        <w:rPr>
          <w:rFonts w:ascii="Arial" w:hAnsi="Arial" w:cs="Arial"/>
          <w:sz w:val="32"/>
          <w:szCs w:val="32"/>
        </w:rPr>
        <w:t xml:space="preserve"> yorumu silindiği zaman bilgi gönderir</w:t>
      </w:r>
    </w:p>
    <w:p w14:paraId="110F3E6E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hAnsi="Cambri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sikayetcim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sikayetcim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veri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tabannı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kullanır</w:t>
      </w:r>
    </w:p>
    <w:p w14:paraId="10DABD62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32A00DA7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1388A39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Nesne:  Tetikleyici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[dbo].[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silmeBilgisi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Tarihi: 13.06.2023 11:02:41 ******/</w:t>
      </w:r>
    </w:p>
    <w:p w14:paraId="311B7C48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67BAC41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18BE1C6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61508D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65C3970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silmeBilgisi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>-- Tetikleyicinin adı</w:t>
      </w:r>
    </w:p>
    <w:p w14:paraId="4B148695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Sikayet_Yorumu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>-- Tetikleyicinin uygulanacağı tablo</w:t>
      </w:r>
    </w:p>
    <w:p w14:paraId="6D7BD692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Silme işlemi sonrasında çalışacak</w:t>
      </w:r>
    </w:p>
    <w:p w14:paraId="42E39414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FB4929E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D697896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sikayet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yorumu Silindi'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sikayet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yorumu Silindi' metnini seçer</w:t>
      </w:r>
    </w:p>
    <w:p w14:paraId="2A6060FA" w14:textId="4E751D67" w:rsidR="00366780" w:rsidRDefault="00366780" w:rsidP="0036678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3770259" w14:textId="49C26D3F" w:rsidR="006E1435" w:rsidRPr="00366780" w:rsidRDefault="006E1435" w:rsidP="0036678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urier New" w:hAnsi="Courier New" w:cs="Courier New"/>
          <w:color w:val="444444"/>
          <w:sz w:val="26"/>
          <w:szCs w:val="26"/>
        </w:rPr>
        <w:t xml:space="preserve">DELETE FROM </w:t>
      </w:r>
      <w:proofErr w:type="spellStart"/>
      <w:r w:rsidR="0086131C">
        <w:rPr>
          <w:rFonts w:ascii="Courier New" w:hAnsi="Courier New" w:cs="Courier New"/>
          <w:color w:val="444444"/>
          <w:sz w:val="26"/>
          <w:szCs w:val="26"/>
        </w:rPr>
        <w:t>Sikayet_Yorumu</w:t>
      </w:r>
      <w:proofErr w:type="spellEnd"/>
      <w:r>
        <w:rPr>
          <w:rFonts w:ascii="Courier New" w:hAnsi="Courier New" w:cs="Courier New"/>
          <w:color w:val="444444"/>
          <w:sz w:val="26"/>
          <w:szCs w:val="26"/>
        </w:rPr>
        <w:t xml:space="preserve"> WHERE </w:t>
      </w:r>
      <w:proofErr w:type="spellStart"/>
      <w:r>
        <w:rPr>
          <w:rFonts w:ascii="Courier New" w:hAnsi="Courier New" w:cs="Courier New"/>
          <w:color w:val="444444"/>
          <w:sz w:val="26"/>
          <w:szCs w:val="26"/>
        </w:rPr>
        <w:t>Id</w:t>
      </w:r>
      <w:proofErr w:type="spellEnd"/>
      <w:r>
        <w:rPr>
          <w:rFonts w:ascii="Courier New" w:hAnsi="Courier New" w:cs="Courier New"/>
          <w:color w:val="444444"/>
          <w:sz w:val="26"/>
          <w:szCs w:val="26"/>
        </w:rPr>
        <w:t>=1</w:t>
      </w:r>
    </w:p>
    <w:p w14:paraId="5B2B38AA" w14:textId="22A6820A" w:rsidR="00366780" w:rsidRDefault="0073059B" w:rsidP="00366780">
      <w:p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5-</w:t>
      </w:r>
      <w:r w:rsidR="00366780" w:rsidRPr="00BF14E9">
        <w:rPr>
          <w:rFonts w:ascii="Arial" w:hAnsi="Arial" w:cs="Arial"/>
          <w:sz w:val="32"/>
          <w:szCs w:val="32"/>
        </w:rPr>
        <w:t xml:space="preserve">firma çözümüne veri eklendiğinde yeni tabloyu </w:t>
      </w:r>
      <w:proofErr w:type="spellStart"/>
      <w:r w:rsidR="00366780" w:rsidRPr="00BF14E9">
        <w:rPr>
          <w:rFonts w:ascii="Arial" w:hAnsi="Arial" w:cs="Arial"/>
          <w:sz w:val="32"/>
          <w:szCs w:val="32"/>
        </w:rPr>
        <w:t>full</w:t>
      </w:r>
      <w:proofErr w:type="spellEnd"/>
      <w:r w:rsidR="00366780" w:rsidRPr="00BF14E9">
        <w:rPr>
          <w:rFonts w:ascii="Arial" w:hAnsi="Arial" w:cs="Arial"/>
          <w:sz w:val="32"/>
          <w:szCs w:val="32"/>
        </w:rPr>
        <w:t xml:space="preserve"> getirir</w:t>
      </w:r>
    </w:p>
    <w:p w14:paraId="3C54C0F3" w14:textId="7DF5D64D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sikayetcim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sikayetcim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veri tabanını kullanır</w:t>
      </w:r>
    </w:p>
    <w:p w14:paraId="1A7B0E16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DD8135E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6BF1E3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Nesne:  Tetikleyici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[dbo].[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trg_Listele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Tarihi: 13.06.2023 11:02:01 ******/</w:t>
      </w:r>
    </w:p>
    <w:p w14:paraId="792B6B4D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C06103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C566345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2B03DE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401F29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trg_Listele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 xml:space="preserve">-- Tetikleyicinin adı </w:t>
      </w:r>
    </w:p>
    <w:p w14:paraId="30F8349F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Firma_Cozum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 xml:space="preserve">-- Tetikleyicinin uygulanacağı tablo </w:t>
      </w:r>
    </w:p>
    <w:p w14:paraId="3D07919A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Ekleme işlemi sonrasında çalışacak</w:t>
      </w:r>
    </w:p>
    <w:p w14:paraId="6669929D" w14:textId="77777777" w:rsidR="00366780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B2A90C9" w14:textId="77777777" w:rsidR="00366780" w:rsidRPr="00822045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822045">
        <w:rPr>
          <w:rFonts w:ascii="Consolas" w:hAnsi="Consolas" w:cs="Consolas"/>
          <w:color w:val="0000FF"/>
          <w:sz w:val="16"/>
          <w:szCs w:val="16"/>
        </w:rPr>
        <w:t>BEGIN</w:t>
      </w:r>
    </w:p>
    <w:p w14:paraId="2B01639C" w14:textId="77777777" w:rsidR="00366780" w:rsidRPr="00822045" w:rsidRDefault="00366780" w:rsidP="00366780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8220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22045">
        <w:rPr>
          <w:rFonts w:ascii="Consolas" w:hAnsi="Consolas" w:cs="Consolas"/>
          <w:color w:val="0000FF"/>
          <w:sz w:val="16"/>
          <w:szCs w:val="16"/>
        </w:rPr>
        <w:t>SELECT</w:t>
      </w:r>
      <w:r w:rsidRPr="0082204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22045">
        <w:rPr>
          <w:rFonts w:ascii="Consolas" w:hAnsi="Consolas" w:cs="Consolas"/>
          <w:color w:val="808080"/>
          <w:sz w:val="16"/>
          <w:szCs w:val="16"/>
        </w:rPr>
        <w:t>*</w:t>
      </w:r>
      <w:r w:rsidRPr="0082204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22045">
        <w:rPr>
          <w:rFonts w:ascii="Consolas" w:hAnsi="Consolas" w:cs="Consolas"/>
          <w:color w:val="0000FF"/>
          <w:sz w:val="16"/>
          <w:szCs w:val="16"/>
        </w:rPr>
        <w:t>FROM</w:t>
      </w:r>
      <w:r w:rsidRPr="008220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22045">
        <w:rPr>
          <w:rFonts w:ascii="Consolas" w:hAnsi="Consolas" w:cs="Consolas"/>
          <w:color w:val="000000"/>
          <w:sz w:val="16"/>
          <w:szCs w:val="16"/>
        </w:rPr>
        <w:t>Firma_Cozum</w:t>
      </w:r>
      <w:proofErr w:type="spellEnd"/>
      <w:r w:rsidRPr="0082204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22045">
        <w:rPr>
          <w:rFonts w:ascii="Consolas" w:hAnsi="Consolas" w:cs="Consolas"/>
          <w:color w:val="008000"/>
          <w:sz w:val="16"/>
          <w:szCs w:val="16"/>
        </w:rPr>
        <w:t>-- '</w:t>
      </w:r>
      <w:proofErr w:type="spellStart"/>
      <w:r w:rsidRPr="00822045">
        <w:rPr>
          <w:rFonts w:ascii="Consolas" w:hAnsi="Consolas" w:cs="Consolas"/>
          <w:color w:val="008000"/>
          <w:sz w:val="16"/>
          <w:szCs w:val="16"/>
        </w:rPr>
        <w:t>Firma_Cozum</w:t>
      </w:r>
      <w:proofErr w:type="spellEnd"/>
      <w:r w:rsidRPr="00822045">
        <w:rPr>
          <w:rFonts w:ascii="Consolas" w:hAnsi="Consolas" w:cs="Consolas"/>
          <w:color w:val="008000"/>
          <w:sz w:val="16"/>
          <w:szCs w:val="16"/>
        </w:rPr>
        <w:t>' tablosundaki tüm kayıtları seçer</w:t>
      </w:r>
    </w:p>
    <w:p w14:paraId="4192FAFC" w14:textId="68039D8C" w:rsidR="007238B7" w:rsidRDefault="00366780" w:rsidP="00822045">
      <w:pPr>
        <w:rPr>
          <w:rFonts w:ascii="Consolas" w:hAnsi="Consolas" w:cs="Consolas"/>
          <w:color w:val="0000FF"/>
          <w:sz w:val="16"/>
          <w:szCs w:val="16"/>
        </w:rPr>
      </w:pPr>
      <w:r w:rsidRPr="00822045">
        <w:rPr>
          <w:rFonts w:ascii="Consolas" w:hAnsi="Consolas" w:cs="Consolas"/>
          <w:color w:val="0000FF"/>
          <w:sz w:val="16"/>
          <w:szCs w:val="16"/>
        </w:rPr>
        <w:t>END</w:t>
      </w:r>
    </w:p>
    <w:p w14:paraId="408BD538" w14:textId="1197DAF5" w:rsidR="006E1435" w:rsidRPr="006E1435" w:rsidRDefault="006E1435" w:rsidP="006E1435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tr-TR"/>
        </w:rPr>
      </w:pPr>
      <w:r w:rsidRPr="006E143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tr-TR"/>
        </w:rPr>
        <w:t>INSERT</w:t>
      </w:r>
      <w:r w:rsidRPr="006E1435">
        <w:rPr>
          <w:rFonts w:ascii="Consolas" w:eastAsia="Times New Roman" w:hAnsi="Consolas" w:cs="Times New Roman"/>
          <w:color w:val="333333"/>
          <w:sz w:val="20"/>
          <w:szCs w:val="20"/>
          <w:lang w:eastAsia="tr-TR"/>
        </w:rPr>
        <w:t xml:space="preserve"> </w:t>
      </w:r>
      <w:r w:rsidRPr="006E143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tr-TR"/>
        </w:rPr>
        <w:t>INTO</w:t>
      </w:r>
      <w:r w:rsidRPr="006E1435">
        <w:rPr>
          <w:rFonts w:ascii="Consolas" w:eastAsia="Times New Roman" w:hAnsi="Consolas" w:cs="Times New Roman"/>
          <w:color w:val="333333"/>
          <w:sz w:val="20"/>
          <w:szCs w:val="20"/>
          <w:lang w:eastAsia="tr-TR"/>
        </w:rPr>
        <w:t xml:space="preserve"> </w:t>
      </w:r>
      <w:proofErr w:type="spellStart"/>
      <w:proofErr w:type="gramStart"/>
      <w:r w:rsidRPr="006E14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tr-TR"/>
        </w:rPr>
        <w:t>dbo.</w:t>
      </w:r>
      <w:r w:rsidR="008613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tr-TR"/>
        </w:rPr>
        <w:t>Firma</w:t>
      </w:r>
      <w:proofErr w:type="gramEnd"/>
      <w:r w:rsidR="008613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tr-TR"/>
        </w:rPr>
        <w:t>_Cozum</w:t>
      </w:r>
      <w:proofErr w:type="spellEnd"/>
      <w:r w:rsidRPr="006E14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(</w:t>
      </w:r>
      <w:proofErr w:type="spellStart"/>
      <w:r w:rsidR="008613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tr-TR"/>
        </w:rPr>
        <w:t>Firma</w:t>
      </w:r>
      <w:r w:rsidRPr="006E14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tr-TR"/>
        </w:rPr>
        <w:t>ID</w:t>
      </w:r>
      <w:proofErr w:type="spellEnd"/>
      <w:r w:rsidRPr="006E14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, </w:t>
      </w:r>
      <w:proofErr w:type="spellStart"/>
      <w:r w:rsidRPr="006E14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tr-TR"/>
        </w:rPr>
        <w:t>A</w:t>
      </w:r>
      <w:r w:rsidR="008613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tr-TR"/>
        </w:rPr>
        <w:t>ciklama</w:t>
      </w:r>
      <w:proofErr w:type="spellEnd"/>
      <w:r w:rsidRPr="006E14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, </w:t>
      </w:r>
      <w:proofErr w:type="spellStart"/>
      <w:r w:rsidR="008613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tr-TR"/>
        </w:rPr>
        <w:t>Kullanici_Sikayet_ID</w:t>
      </w:r>
      <w:proofErr w:type="spellEnd"/>
      <w:r w:rsidRPr="006E14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, </w:t>
      </w:r>
      <w:proofErr w:type="spellStart"/>
      <w:r w:rsidR="008613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tr-TR"/>
        </w:rPr>
        <w:t>YayinlanmaTarihi</w:t>
      </w:r>
      <w:proofErr w:type="spellEnd"/>
      <w:r w:rsidRPr="006E14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tr-TR"/>
        </w:rPr>
        <w:t>)</w:t>
      </w:r>
    </w:p>
    <w:p w14:paraId="4F7FA148" w14:textId="64ACDABD" w:rsidR="006E1435" w:rsidRPr="006E1435" w:rsidRDefault="006E1435" w:rsidP="006E1435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tr-TR"/>
        </w:rPr>
      </w:pPr>
      <w:r w:rsidRPr="006E143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tr-TR"/>
        </w:rPr>
        <w:t>SELECT</w:t>
      </w:r>
      <w:r w:rsidRPr="006E1435">
        <w:rPr>
          <w:rFonts w:ascii="Consolas" w:eastAsia="Times New Roman" w:hAnsi="Consolas" w:cs="Times New Roman"/>
          <w:color w:val="333333"/>
          <w:sz w:val="20"/>
          <w:szCs w:val="20"/>
          <w:lang w:eastAsia="tr-TR"/>
        </w:rPr>
        <w:t xml:space="preserve"> </w:t>
      </w:r>
      <w:r w:rsidRPr="006E14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tr-TR"/>
        </w:rPr>
        <w:t>2,</w:t>
      </w:r>
      <w:r w:rsidRPr="006E143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'</w:t>
      </w:r>
      <w:r w:rsidR="0086131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hemen ilgileniyoruz</w:t>
      </w:r>
      <w:r w:rsidRPr="006E143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'</w:t>
      </w:r>
      <w:r w:rsidRPr="006E14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tr-TR"/>
        </w:rPr>
        <w:t>,</w:t>
      </w:r>
      <w:r w:rsidR="0086131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5</w:t>
      </w:r>
      <w:r w:rsidRPr="006E14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tr-TR"/>
        </w:rPr>
        <w:t>,</w:t>
      </w:r>
      <w:r w:rsidRPr="006E143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'</w:t>
      </w:r>
      <w:r w:rsidR="0086131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01.01.2023</w:t>
      </w:r>
      <w:r w:rsidRPr="006E143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'</w:t>
      </w:r>
      <w:r w:rsidRPr="006E14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tr-TR"/>
        </w:rPr>
        <w:t>;</w:t>
      </w:r>
    </w:p>
    <w:p w14:paraId="35F82DEB" w14:textId="77777777" w:rsidR="006E1435" w:rsidRDefault="006E1435" w:rsidP="00822045">
      <w:pPr>
        <w:rPr>
          <w:rFonts w:ascii="Consolas" w:hAnsi="Consolas" w:cs="Consolas"/>
          <w:color w:val="0000FF"/>
          <w:sz w:val="16"/>
          <w:szCs w:val="16"/>
        </w:rPr>
      </w:pPr>
    </w:p>
    <w:p w14:paraId="62629161" w14:textId="37CD1FFC" w:rsidR="001B4293" w:rsidRPr="00822045" w:rsidRDefault="001B4293" w:rsidP="00822045">
      <w:pPr>
        <w:rPr>
          <w:rFonts w:ascii="Cambria" w:hAnsi="Cambria"/>
          <w:sz w:val="16"/>
          <w:szCs w:val="16"/>
        </w:rPr>
      </w:pPr>
    </w:p>
    <w:sectPr w:rsidR="001B4293" w:rsidRPr="00822045" w:rsidSect="007143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0" w:h="16840"/>
      <w:pgMar w:top="2268" w:right="1418" w:bottom="1985" w:left="1418" w:header="0" w:footer="284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4D1BC" w14:textId="77777777" w:rsidR="00714304" w:rsidRDefault="00714304" w:rsidP="00222CB0">
      <w:r>
        <w:separator/>
      </w:r>
    </w:p>
  </w:endnote>
  <w:endnote w:type="continuationSeparator" w:id="0">
    <w:p w14:paraId="643A5983" w14:textId="77777777" w:rsidR="00714304" w:rsidRDefault="00714304" w:rsidP="00222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15282" w14:textId="77777777" w:rsidR="00AF5D22" w:rsidRDefault="00AF5D22" w:rsidP="00A66F11">
    <w:pPr>
      <w:pStyle w:val="AltBilgi"/>
      <w:framePr w:wrap="none" w:vAnchor="text" w:hAnchor="margin" w:xAlign="center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09271F5E" w14:textId="77777777" w:rsidR="00AF5D22" w:rsidRDefault="00AF5D22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425C9" w14:textId="77777777" w:rsidR="00A66F11" w:rsidRPr="007329C7" w:rsidRDefault="00A66F11" w:rsidP="007329C7">
    <w:pPr>
      <w:pStyle w:val="AltBilgi"/>
      <w:framePr w:w="715" w:wrap="none" w:vAnchor="text" w:hAnchor="page" w:x="5782" w:y="-523"/>
      <w:jc w:val="center"/>
      <w:rPr>
        <w:rStyle w:val="SayfaNumaras"/>
        <w:rFonts w:ascii="Arial" w:hAnsi="Arial" w:cs="Arial"/>
        <w:color w:val="767171" w:themeColor="background2" w:themeShade="80"/>
        <w:sz w:val="18"/>
        <w:szCs w:val="18"/>
      </w:rPr>
    </w:pPr>
    <w:r w:rsidRPr="007329C7">
      <w:rPr>
        <w:rStyle w:val="SayfaNumaras"/>
        <w:rFonts w:ascii="Arial" w:hAnsi="Arial" w:cs="Arial"/>
        <w:color w:val="767171" w:themeColor="background2" w:themeShade="80"/>
        <w:sz w:val="18"/>
        <w:szCs w:val="18"/>
      </w:rPr>
      <w:fldChar w:fldCharType="begin"/>
    </w:r>
    <w:r w:rsidRPr="007329C7">
      <w:rPr>
        <w:rStyle w:val="SayfaNumaras"/>
        <w:rFonts w:ascii="Arial" w:hAnsi="Arial" w:cs="Arial"/>
        <w:color w:val="767171" w:themeColor="background2" w:themeShade="80"/>
        <w:sz w:val="18"/>
        <w:szCs w:val="18"/>
      </w:rPr>
      <w:instrText xml:space="preserve">PAGE  </w:instrText>
    </w:r>
    <w:r w:rsidRPr="007329C7">
      <w:rPr>
        <w:rStyle w:val="SayfaNumaras"/>
        <w:rFonts w:ascii="Arial" w:hAnsi="Arial" w:cs="Arial"/>
        <w:color w:val="767171" w:themeColor="background2" w:themeShade="80"/>
        <w:sz w:val="18"/>
        <w:szCs w:val="18"/>
      </w:rPr>
      <w:fldChar w:fldCharType="separate"/>
    </w:r>
    <w:r w:rsidR="001D27E1">
      <w:rPr>
        <w:rStyle w:val="SayfaNumaras"/>
        <w:rFonts w:ascii="Arial" w:hAnsi="Arial" w:cs="Arial"/>
        <w:noProof/>
        <w:color w:val="767171" w:themeColor="background2" w:themeShade="80"/>
        <w:sz w:val="18"/>
        <w:szCs w:val="18"/>
      </w:rPr>
      <w:t>- 1 -</w:t>
    </w:r>
    <w:r w:rsidRPr="007329C7">
      <w:rPr>
        <w:rStyle w:val="SayfaNumaras"/>
        <w:rFonts w:ascii="Arial" w:hAnsi="Arial" w:cs="Arial"/>
        <w:color w:val="767171" w:themeColor="background2" w:themeShade="80"/>
        <w:sz w:val="18"/>
        <w:szCs w:val="18"/>
      </w:rPr>
      <w:fldChar w:fldCharType="end"/>
    </w:r>
  </w:p>
  <w:p w14:paraId="086A5FBF" w14:textId="77777777" w:rsidR="007329C7" w:rsidRDefault="007329C7" w:rsidP="00FC6BAF">
    <w:pPr>
      <w:pStyle w:val="AltBilgi"/>
      <w:spacing w:line="276" w:lineRule="auto"/>
      <w:jc w:val="center"/>
      <w:rPr>
        <w:rFonts w:ascii="Arial" w:hAnsi="Arial" w:cs="Arial"/>
        <w:color w:val="7F7F7F" w:themeColor="text1" w:themeTint="80"/>
        <w:sz w:val="16"/>
        <w:szCs w:val="16"/>
      </w:rPr>
    </w:pPr>
  </w:p>
  <w:p w14:paraId="760AE1AC" w14:textId="77777777" w:rsidR="00222CB0" w:rsidRPr="001351BA" w:rsidRDefault="001E7C64" w:rsidP="001351BA">
    <w:pPr>
      <w:pStyle w:val="Altyaz"/>
      <w:spacing w:before="120" w:after="120"/>
      <w:jc w:val="center"/>
      <w:rPr>
        <w:rFonts w:ascii="Arial" w:hAnsi="Arial" w:cs="Arial"/>
        <w:b/>
        <w:sz w:val="16"/>
        <w:szCs w:val="16"/>
      </w:rPr>
    </w:pPr>
    <w:r w:rsidRPr="001351BA">
      <w:rPr>
        <w:rFonts w:ascii="Arial" w:hAnsi="Arial" w:cs="Arial"/>
        <w:b/>
        <w:color w:val="7F7F7F" w:themeColor="text1" w:themeTint="80"/>
        <w:sz w:val="16"/>
        <w:szCs w:val="16"/>
      </w:rPr>
      <w:t>DUZCE.EDU.T</w:t>
    </w:r>
    <w:r w:rsidR="001351BA">
      <w:rPr>
        <w:rFonts w:ascii="Arial" w:hAnsi="Arial" w:cs="Arial"/>
        <w:b/>
        <w:color w:val="7F7F7F" w:themeColor="text1" w:themeTint="80"/>
        <w:sz w:val="16"/>
        <w:szCs w:val="16"/>
      </w:rPr>
      <w:t>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C9FB1" w14:textId="77777777" w:rsidR="00714304" w:rsidRDefault="00714304" w:rsidP="00222CB0">
      <w:r>
        <w:separator/>
      </w:r>
    </w:p>
  </w:footnote>
  <w:footnote w:type="continuationSeparator" w:id="0">
    <w:p w14:paraId="5A6EA843" w14:textId="77777777" w:rsidR="00714304" w:rsidRDefault="00714304" w:rsidP="00222C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392A7" w14:textId="77777777" w:rsidR="00155508" w:rsidRDefault="00E040A3">
    <w:pPr>
      <w:pStyle w:val="stBilgi"/>
    </w:pPr>
    <w:r>
      <w:rPr>
        <w:noProof/>
        <w:lang w:val="en-US"/>
      </w:rPr>
      <w:drawing>
        <wp:anchor distT="0" distB="0" distL="114300" distR="114300" simplePos="0" relativeHeight="251665408" behindDoc="1" locked="0" layoutInCell="0" allowOverlap="1" wp14:anchorId="322CEF4C" wp14:editId="00E4FFF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4370" cy="4679315"/>
          <wp:effectExtent l="0" t="0" r="11430" b="0"/>
          <wp:wrapNone/>
          <wp:docPr id="6" name="Resim 6" descr="/Volumes/Seagate Backup Plus Drive/ACELYA/Rektorluk Tasarim/KURUMSAL KİMLİK/KURUM KİMLİK KİTAP/GETAT/LOGO_filigr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/Volumes/Seagate Backup Plus Drive/ACELYA/Rektorluk Tasarim/KURUMSAL KİMLİK/KURUM KİMLİK KİTAP/GETAT/LOGO_filigra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4370" cy="4679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2336" behindDoc="1" locked="0" layoutInCell="0" allowOverlap="1" wp14:anchorId="6C3C79E6" wp14:editId="671D5E3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4370" cy="4679315"/>
          <wp:effectExtent l="0" t="0" r="11430" b="0"/>
          <wp:wrapNone/>
          <wp:docPr id="4" name="Resim 4" descr="/Volumes/Seagate Backup Plus Drive/ACELYA/Rektorluk Tasarim/KURUMSAL KİMLİK/KURUM KİMLİK KİTAP/GETAT/LOGO_filigr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/Volumes/Seagate Backup Plus Drive/ACELYA/Rektorluk Tasarim/KURUMSAL KİMLİK/KURUM KİMLİK KİTAP/GETAT/LOGO_filigran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4370" cy="4679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  <w:lang w:eastAsia="tr-TR"/>
      </w:rPr>
      <w:pict w14:anchorId="6CB484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453.1pt;height:368.45pt;z-index:-251657216;mso-position-horizontal:center;mso-position-horizontal-relative:margin;mso-position-vertical:center;mso-position-vertical-relative:margin" o:allowincell="f">
          <v:imagedata r:id="rId3" o:title="LOGO_filigran" gain="19661f" blacklevel="22938f"/>
          <w10:wrap anchorx="margin" anchory="margin"/>
        </v:shape>
      </w:pict>
    </w:r>
    <w:r w:rsidR="00000000">
      <w:rPr>
        <w:noProof/>
        <w:lang w:eastAsia="tr-TR"/>
      </w:rPr>
      <w:pict w14:anchorId="6459785C">
        <v:shape id="WordPictureWatermark1" o:spid="_x0000_s1025" type="#_x0000_t75" style="position:absolute;margin-left:0;margin-top:0;width:453.1pt;height:368.45pt;z-index:-251658240;mso-position-horizontal:center;mso-position-horizontal-relative:margin;mso-position-vertical:center;mso-position-vertical-relative:margin" o:allowincell="f">
          <v:imagedata r:id="rId3" o:title="LOGO_filigr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7AF6B" w14:textId="6B605A86" w:rsidR="00222CB0" w:rsidRDefault="008D4C0A" w:rsidP="00222CB0">
    <w:pPr>
      <w:pStyle w:val="stBilgi"/>
      <w:ind w:left="-1417"/>
    </w:pPr>
    <w:r w:rsidRPr="001351BA">
      <w:rPr>
        <w:rFonts w:ascii="Arial" w:hAnsi="Arial" w:cs="Arial"/>
        <w:noProof/>
        <w:color w:val="7F7F7F" w:themeColor="text1" w:themeTint="80"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76B4141" wp14:editId="48B340AA">
              <wp:simplePos x="0" y="0"/>
              <wp:positionH relativeFrom="margin">
                <wp:posOffset>-1905</wp:posOffset>
              </wp:positionH>
              <wp:positionV relativeFrom="paragraph">
                <wp:posOffset>1145540</wp:posOffset>
              </wp:positionV>
              <wp:extent cx="5760000" cy="0"/>
              <wp:effectExtent l="0" t="0" r="31750" b="25400"/>
              <wp:wrapNone/>
              <wp:docPr id="7" name="Düz Bağlayıcı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01541E" id="Düz Bağlayıcı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90.2pt" to="453.4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" strokecolor="#cfcdcd [2894]">
              <v:stroke joinstyle="miter"/>
              <w10:wrap anchorx="margin"/>
            </v:line>
          </w:pict>
        </mc:Fallback>
      </mc:AlternateContent>
    </w:r>
    <w:r w:rsidR="00C75BB1">
      <w:ptab w:relativeTo="margin" w:alignment="center" w:leader="none"/>
    </w:r>
    <w:r w:rsidR="00C75BB1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5113D" w14:textId="77777777" w:rsidR="00155508" w:rsidRDefault="00E040A3">
    <w:pPr>
      <w:pStyle w:val="stBilgi"/>
    </w:pPr>
    <w:r>
      <w:rPr>
        <w:noProof/>
        <w:lang w:val="en-US"/>
      </w:rPr>
      <w:drawing>
        <wp:anchor distT="0" distB="0" distL="114300" distR="114300" simplePos="0" relativeHeight="251666432" behindDoc="1" locked="0" layoutInCell="0" allowOverlap="1" wp14:anchorId="79BD4E24" wp14:editId="6E6BC0D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4370" cy="4679315"/>
          <wp:effectExtent l="0" t="0" r="11430" b="0"/>
          <wp:wrapNone/>
          <wp:docPr id="3" name="Resim 3" descr="/Volumes/Seagate Backup Plus Drive/ACELYA/Rektorluk Tasarim/KURUMSAL KİMLİK/KURUM KİMLİK KİTAP/GETAT/LOGO_filigr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/Volumes/Seagate Backup Plus Drive/ACELYA/Rektorluk Tasarim/KURUMSAL KİMLİK/KURUM KİMLİK KİTAP/GETAT/LOGO_filigra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4370" cy="4679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3360" behindDoc="1" locked="0" layoutInCell="0" allowOverlap="1" wp14:anchorId="36D14155" wp14:editId="14C43C4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4370" cy="4679315"/>
          <wp:effectExtent l="0" t="0" r="11430" b="0"/>
          <wp:wrapNone/>
          <wp:docPr id="2" name="Resim 2" descr="/Volumes/Seagate Backup Plus Drive/ACELYA/Rektorluk Tasarim/KURUMSAL KİMLİK/KURUM KİMLİK KİTAP/GETAT/LOGO_filigr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/Volumes/Seagate Backup Plus Drive/ACELYA/Rektorluk Tasarim/KURUMSAL KİMLİK/KURUM KİMLİK KİTAP/GETAT/LOGO_filigran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4370" cy="4679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  <w:lang w:eastAsia="tr-TR"/>
      </w:rPr>
      <w:pict w14:anchorId="47489C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style="position:absolute;margin-left:0;margin-top:0;width:453.1pt;height:368.45pt;z-index:-251656192;mso-position-horizontal:center;mso-position-horizontal-relative:margin;mso-position-vertical:center;mso-position-vertical-relative:margin" o:allowincell="f">
          <v:imagedata r:id="rId3" o:title="LOGO_filigra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A174E"/>
    <w:multiLevelType w:val="hybridMultilevel"/>
    <w:tmpl w:val="E222B4F4"/>
    <w:lvl w:ilvl="0" w:tplc="A4E68146">
      <w:start w:val="1"/>
      <w:numFmt w:val="decimal"/>
      <w:lvlText w:val="%1-"/>
      <w:lvlJc w:val="left"/>
      <w:pPr>
        <w:ind w:left="644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B394003"/>
    <w:multiLevelType w:val="hybridMultilevel"/>
    <w:tmpl w:val="E222B4F4"/>
    <w:lvl w:ilvl="0" w:tplc="A4E68146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222F4"/>
    <w:multiLevelType w:val="hybridMultilevel"/>
    <w:tmpl w:val="E222B4F4"/>
    <w:lvl w:ilvl="0" w:tplc="A4E68146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5188D"/>
    <w:multiLevelType w:val="hybridMultilevel"/>
    <w:tmpl w:val="E222B4F4"/>
    <w:lvl w:ilvl="0" w:tplc="A4E68146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115043">
    <w:abstractNumId w:val="0"/>
  </w:num>
  <w:num w:numId="2" w16cid:durableId="1928540353">
    <w:abstractNumId w:val="1"/>
  </w:num>
  <w:num w:numId="3" w16cid:durableId="1784570164">
    <w:abstractNumId w:val="3"/>
  </w:num>
  <w:num w:numId="4" w16cid:durableId="336999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036"/>
    <w:rsid w:val="00010F73"/>
    <w:rsid w:val="0004256B"/>
    <w:rsid w:val="00055EA8"/>
    <w:rsid w:val="00062150"/>
    <w:rsid w:val="00090117"/>
    <w:rsid w:val="000B459E"/>
    <w:rsid w:val="000B59E3"/>
    <w:rsid w:val="000C2535"/>
    <w:rsid w:val="000D66E9"/>
    <w:rsid w:val="000F6D2C"/>
    <w:rsid w:val="001351BA"/>
    <w:rsid w:val="00155508"/>
    <w:rsid w:val="00157FD6"/>
    <w:rsid w:val="0016163F"/>
    <w:rsid w:val="001A26E1"/>
    <w:rsid w:val="001B4293"/>
    <w:rsid w:val="001C4CA9"/>
    <w:rsid w:val="001C736A"/>
    <w:rsid w:val="001D27E1"/>
    <w:rsid w:val="001E7C64"/>
    <w:rsid w:val="00212C39"/>
    <w:rsid w:val="00222CB0"/>
    <w:rsid w:val="00224D8D"/>
    <w:rsid w:val="0023350C"/>
    <w:rsid w:val="002569B9"/>
    <w:rsid w:val="00262A8A"/>
    <w:rsid w:val="002723A0"/>
    <w:rsid w:val="0028396F"/>
    <w:rsid w:val="0029498C"/>
    <w:rsid w:val="002A40BF"/>
    <w:rsid w:val="002E5651"/>
    <w:rsid w:val="00301379"/>
    <w:rsid w:val="003138D8"/>
    <w:rsid w:val="003168F0"/>
    <w:rsid w:val="003477B8"/>
    <w:rsid w:val="00366780"/>
    <w:rsid w:val="00383B48"/>
    <w:rsid w:val="00390439"/>
    <w:rsid w:val="003B1487"/>
    <w:rsid w:val="003D66FE"/>
    <w:rsid w:val="003E0C48"/>
    <w:rsid w:val="003E5D3B"/>
    <w:rsid w:val="0044482B"/>
    <w:rsid w:val="0045745C"/>
    <w:rsid w:val="004B2EB1"/>
    <w:rsid w:val="004C0B08"/>
    <w:rsid w:val="004C5892"/>
    <w:rsid w:val="004D185A"/>
    <w:rsid w:val="004E1FC8"/>
    <w:rsid w:val="00513574"/>
    <w:rsid w:val="00514E1B"/>
    <w:rsid w:val="005219CA"/>
    <w:rsid w:val="0054320B"/>
    <w:rsid w:val="00547FFD"/>
    <w:rsid w:val="0055378A"/>
    <w:rsid w:val="00560DC0"/>
    <w:rsid w:val="0056188E"/>
    <w:rsid w:val="00563246"/>
    <w:rsid w:val="005637E4"/>
    <w:rsid w:val="005A10F2"/>
    <w:rsid w:val="005C3036"/>
    <w:rsid w:val="005F1E38"/>
    <w:rsid w:val="005F6506"/>
    <w:rsid w:val="006401A4"/>
    <w:rsid w:val="0067512D"/>
    <w:rsid w:val="00697E16"/>
    <w:rsid w:val="006A2D08"/>
    <w:rsid w:val="006B5B9B"/>
    <w:rsid w:val="006D5E1F"/>
    <w:rsid w:val="006E1435"/>
    <w:rsid w:val="00714304"/>
    <w:rsid w:val="007238B7"/>
    <w:rsid w:val="0073059B"/>
    <w:rsid w:val="007329C7"/>
    <w:rsid w:val="0073545B"/>
    <w:rsid w:val="00761485"/>
    <w:rsid w:val="007A6A54"/>
    <w:rsid w:val="007C273C"/>
    <w:rsid w:val="00817E48"/>
    <w:rsid w:val="00821D17"/>
    <w:rsid w:val="00822045"/>
    <w:rsid w:val="008236B8"/>
    <w:rsid w:val="0082501D"/>
    <w:rsid w:val="00835056"/>
    <w:rsid w:val="00854225"/>
    <w:rsid w:val="0086131C"/>
    <w:rsid w:val="0087209C"/>
    <w:rsid w:val="0088613D"/>
    <w:rsid w:val="00886DF3"/>
    <w:rsid w:val="008C1C10"/>
    <w:rsid w:val="008D4C0A"/>
    <w:rsid w:val="00910FCF"/>
    <w:rsid w:val="009365B8"/>
    <w:rsid w:val="009461D8"/>
    <w:rsid w:val="0097456C"/>
    <w:rsid w:val="00977E5B"/>
    <w:rsid w:val="009B133B"/>
    <w:rsid w:val="009B1849"/>
    <w:rsid w:val="009C30CC"/>
    <w:rsid w:val="00A108F9"/>
    <w:rsid w:val="00A31E65"/>
    <w:rsid w:val="00A328BD"/>
    <w:rsid w:val="00A61EE7"/>
    <w:rsid w:val="00A66F11"/>
    <w:rsid w:val="00A67602"/>
    <w:rsid w:val="00A77F26"/>
    <w:rsid w:val="00A87B37"/>
    <w:rsid w:val="00A91805"/>
    <w:rsid w:val="00AA4D3D"/>
    <w:rsid w:val="00AC1977"/>
    <w:rsid w:val="00AC5632"/>
    <w:rsid w:val="00AF2170"/>
    <w:rsid w:val="00AF5D22"/>
    <w:rsid w:val="00B21C77"/>
    <w:rsid w:val="00B532CE"/>
    <w:rsid w:val="00B53BFD"/>
    <w:rsid w:val="00B60378"/>
    <w:rsid w:val="00B7231E"/>
    <w:rsid w:val="00B85261"/>
    <w:rsid w:val="00BB5502"/>
    <w:rsid w:val="00BE487F"/>
    <w:rsid w:val="00BF14E9"/>
    <w:rsid w:val="00C03917"/>
    <w:rsid w:val="00C0464A"/>
    <w:rsid w:val="00C31297"/>
    <w:rsid w:val="00C44E3D"/>
    <w:rsid w:val="00C71951"/>
    <w:rsid w:val="00C7274A"/>
    <w:rsid w:val="00C75BB1"/>
    <w:rsid w:val="00C92ED0"/>
    <w:rsid w:val="00CB40F4"/>
    <w:rsid w:val="00CC53EE"/>
    <w:rsid w:val="00CD2D73"/>
    <w:rsid w:val="00CE5B3E"/>
    <w:rsid w:val="00CF5D54"/>
    <w:rsid w:val="00D056A1"/>
    <w:rsid w:val="00D10010"/>
    <w:rsid w:val="00D17B70"/>
    <w:rsid w:val="00D2508E"/>
    <w:rsid w:val="00D45CAF"/>
    <w:rsid w:val="00D64121"/>
    <w:rsid w:val="00D90943"/>
    <w:rsid w:val="00D91F8E"/>
    <w:rsid w:val="00DB1F9A"/>
    <w:rsid w:val="00DB4D1A"/>
    <w:rsid w:val="00DB62B6"/>
    <w:rsid w:val="00DC2651"/>
    <w:rsid w:val="00DD3E9F"/>
    <w:rsid w:val="00DD792D"/>
    <w:rsid w:val="00DE16A4"/>
    <w:rsid w:val="00E040A3"/>
    <w:rsid w:val="00E25FE1"/>
    <w:rsid w:val="00E56BEB"/>
    <w:rsid w:val="00E82A8C"/>
    <w:rsid w:val="00E8397E"/>
    <w:rsid w:val="00E96C4B"/>
    <w:rsid w:val="00EA3E18"/>
    <w:rsid w:val="00EB763A"/>
    <w:rsid w:val="00EE6CBE"/>
    <w:rsid w:val="00F24304"/>
    <w:rsid w:val="00F56286"/>
    <w:rsid w:val="00F60839"/>
    <w:rsid w:val="00F913B1"/>
    <w:rsid w:val="00FA3CB4"/>
    <w:rsid w:val="00FC6BAF"/>
    <w:rsid w:val="00FF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0DB54F"/>
  <w14:defaultImageDpi w14:val="32767"/>
  <w15:chartTrackingRefBased/>
  <w15:docId w15:val="{262F96D8-00DC-49E9-AFB7-F23C7C16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0A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22CB0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222CB0"/>
  </w:style>
  <w:style w:type="paragraph" w:styleId="AltBilgi">
    <w:name w:val="footer"/>
    <w:basedOn w:val="Normal"/>
    <w:link w:val="AltBilgiChar"/>
    <w:uiPriority w:val="99"/>
    <w:unhideWhenUsed/>
    <w:rsid w:val="00222CB0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222CB0"/>
  </w:style>
  <w:style w:type="character" w:styleId="SayfaNumaras">
    <w:name w:val="page number"/>
    <w:basedOn w:val="VarsaylanParagrafYazTipi"/>
    <w:uiPriority w:val="99"/>
    <w:semiHidden/>
    <w:unhideWhenUsed/>
    <w:rsid w:val="00AF5D22"/>
  </w:style>
  <w:style w:type="table" w:styleId="TabloKlavuzu">
    <w:name w:val="Table Grid"/>
    <w:basedOn w:val="NormalTablo"/>
    <w:uiPriority w:val="39"/>
    <w:rsid w:val="00272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tyaz">
    <w:name w:val="Subtitle"/>
    <w:basedOn w:val="Normal"/>
    <w:next w:val="Normal"/>
    <w:link w:val="AltyazChar"/>
    <w:uiPriority w:val="11"/>
    <w:qFormat/>
    <w:rsid w:val="001351B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ltyazChar">
    <w:name w:val="Altyazı Char"/>
    <w:basedOn w:val="VarsaylanParagrafYazTipi"/>
    <w:link w:val="Altyaz"/>
    <w:uiPriority w:val="11"/>
    <w:rsid w:val="001351B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eParagraf">
    <w:name w:val="List Paragraph"/>
    <w:basedOn w:val="Normal"/>
    <w:uiPriority w:val="34"/>
    <w:qFormat/>
    <w:rsid w:val="005A10F2"/>
    <w:pPr>
      <w:ind w:left="720"/>
      <w:contextualSpacing/>
    </w:pPr>
  </w:style>
  <w:style w:type="character" w:customStyle="1" w:styleId="hljs-keyword">
    <w:name w:val="hljs-keyword"/>
    <w:basedOn w:val="VarsaylanParagrafYazTipi"/>
    <w:rsid w:val="001B4293"/>
  </w:style>
  <w:style w:type="character" w:customStyle="1" w:styleId="hljs-operator">
    <w:name w:val="hljs-operator"/>
    <w:basedOn w:val="VarsaylanParagrafYazTipi"/>
    <w:rsid w:val="001B4293"/>
  </w:style>
  <w:style w:type="character" w:customStyle="1" w:styleId="hljs-variable">
    <w:name w:val="hljs-variable"/>
    <w:basedOn w:val="VarsaylanParagrafYazTipi"/>
    <w:rsid w:val="00C92ED0"/>
  </w:style>
  <w:style w:type="character" w:customStyle="1" w:styleId="hljs-number">
    <w:name w:val="hljs-number"/>
    <w:basedOn w:val="VarsaylanParagrafYazTipi"/>
    <w:rsid w:val="00C92ED0"/>
  </w:style>
  <w:style w:type="character" w:styleId="HTMLKodu">
    <w:name w:val="HTML Code"/>
    <w:basedOn w:val="VarsaylanParagrafYazTipi"/>
    <w:uiPriority w:val="99"/>
    <w:semiHidden/>
    <w:unhideWhenUsed/>
    <w:rsid w:val="006E14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ANTETL&#304;_Ak&#231;akoca_MYO_&#350;ablon%20S&#305;nav.dotx" TargetMode="Externa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47E24CD-D863-400A-B243-64A405F2E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ANTETLİ_Akçakoca_MYO_Şablon Sınav.dotx</Template>
  <TotalTime>168</TotalTime>
  <Pages>1</Pages>
  <Words>2363</Words>
  <Characters>13475</Characters>
  <Application>Microsoft Office Word</Application>
  <DocSecurity>0</DocSecurity>
  <Lines>112</Lines>
  <Paragraphs>31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Ömer Faruk Çetinkaya</cp:lastModifiedBy>
  <cp:revision>11</cp:revision>
  <dcterms:created xsi:type="dcterms:W3CDTF">2023-05-08T09:39:00Z</dcterms:created>
  <dcterms:modified xsi:type="dcterms:W3CDTF">2024-02-22T14:08:00Z</dcterms:modified>
</cp:coreProperties>
</file>